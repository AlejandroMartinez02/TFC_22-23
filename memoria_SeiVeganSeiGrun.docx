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72BCE" w14:textId="482FC45D" w:rsidR="00DB1473" w:rsidRDefault="00D968E0" w:rsidP="00DB1473">
      <w:pPr>
        <w:spacing w:after="0" w:line="240" w:lineRule="auto"/>
        <w:jc w:val="center"/>
      </w:pPr>
      <w:r>
        <w:t>--</w:t>
      </w:r>
    </w:p>
    <w:p w14:paraId="0BA868FD" w14:textId="77777777" w:rsidR="00DB1473" w:rsidRDefault="00DB1473" w:rsidP="00DB1473">
      <w:pPr>
        <w:spacing w:after="0" w:line="240" w:lineRule="auto"/>
        <w:jc w:val="center"/>
        <w:rPr>
          <w:b/>
        </w:rPr>
      </w:pPr>
      <w:r>
        <w:rPr>
          <w:b/>
          <w:sz w:val="28"/>
        </w:rPr>
        <w:t>(</w:t>
      </w:r>
      <w:r w:rsidRPr="004F4DF1">
        <w:rPr>
          <w:b/>
          <w:sz w:val="28"/>
        </w:rPr>
        <w:t>BORRADOR</w:t>
      </w:r>
      <w:r>
        <w:rPr>
          <w:b/>
          <w:sz w:val="28"/>
        </w:rPr>
        <w:t>)</w:t>
      </w:r>
    </w:p>
    <w:p w14:paraId="56D05BCB" w14:textId="77777777" w:rsidR="00DB1473" w:rsidRDefault="00DA184A" w:rsidP="00DB1473">
      <w:pPr>
        <w:spacing w:after="0" w:line="240" w:lineRule="auto"/>
        <w:jc w:val="center"/>
        <w:rPr>
          <w:b/>
          <w:sz w:val="44"/>
          <w:lang w:val="en-US"/>
        </w:rPr>
      </w:pPr>
      <w:r>
        <w:rPr>
          <w:noProof/>
        </w:rPr>
        <w:drawing>
          <wp:inline distT="0" distB="0" distL="0" distR="0" wp14:anchorId="2BDB01DA" wp14:editId="0BE2C351">
            <wp:extent cx="2576195" cy="156654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576195" cy="1566545"/>
                    </a:xfrm>
                    <a:prstGeom prst="rect">
                      <a:avLst/>
                    </a:prstGeom>
                    <a:solidFill>
                      <a:srgbClr val="FFFFFF"/>
                    </a:solidFill>
                    <a:ln w="9525">
                      <a:noFill/>
                      <a:miter lim="800000"/>
                      <a:headEnd/>
                      <a:tailEnd/>
                    </a:ln>
                  </pic:spPr>
                </pic:pic>
              </a:graphicData>
            </a:graphic>
          </wp:inline>
        </w:drawing>
      </w:r>
    </w:p>
    <w:p w14:paraId="125E6932" w14:textId="77777777" w:rsidR="00DB1473" w:rsidRDefault="00DB1473" w:rsidP="00DB1473">
      <w:pPr>
        <w:spacing w:after="0" w:line="240" w:lineRule="auto"/>
        <w:jc w:val="center"/>
        <w:rPr>
          <w:b/>
          <w:sz w:val="44"/>
          <w:lang w:val="en-US"/>
        </w:rPr>
      </w:pPr>
    </w:p>
    <w:p w14:paraId="4AF64C99" w14:textId="77777777" w:rsidR="00DB1473" w:rsidRDefault="00DB1473" w:rsidP="00DB1473">
      <w:pPr>
        <w:spacing w:after="0" w:line="240" w:lineRule="auto"/>
        <w:jc w:val="center"/>
        <w:rPr>
          <w:b/>
          <w:sz w:val="44"/>
          <w:lang w:val="en-US"/>
        </w:rPr>
      </w:pPr>
      <w:r>
        <w:rPr>
          <w:b/>
          <w:sz w:val="44"/>
          <w:lang w:val="en-US"/>
        </w:rPr>
        <w:t>IES PERE MARIA ORTS I BOSCH</w:t>
      </w:r>
    </w:p>
    <w:p w14:paraId="65E57494" w14:textId="77777777" w:rsidR="00DB1473" w:rsidRDefault="00DB1473" w:rsidP="00DB1473">
      <w:pPr>
        <w:spacing w:after="0" w:line="240" w:lineRule="auto"/>
        <w:jc w:val="center"/>
        <w:rPr>
          <w:b/>
          <w:sz w:val="40"/>
        </w:rPr>
      </w:pPr>
      <w:r>
        <w:rPr>
          <w:b/>
          <w:sz w:val="40"/>
        </w:rPr>
        <w:t>CICLOS FORMATIVOS DE GRADO SUPERIOR</w:t>
      </w:r>
    </w:p>
    <w:p w14:paraId="2EB63A4B" w14:textId="77777777" w:rsidR="00DB1473" w:rsidRDefault="00DB1473" w:rsidP="00DB1473">
      <w:pPr>
        <w:spacing w:after="0" w:line="240" w:lineRule="auto"/>
        <w:jc w:val="center"/>
      </w:pPr>
    </w:p>
    <w:p w14:paraId="1FE711A3" w14:textId="77777777" w:rsidR="00DB1473" w:rsidRDefault="00DB1473" w:rsidP="00DB1473">
      <w:pPr>
        <w:spacing w:after="0" w:line="240" w:lineRule="auto"/>
        <w:jc w:val="center"/>
      </w:pPr>
    </w:p>
    <w:p w14:paraId="7E9C4B24" w14:textId="77777777" w:rsidR="00DB1473" w:rsidRDefault="00DB1473" w:rsidP="00DB1473">
      <w:pPr>
        <w:spacing w:after="0" w:line="240" w:lineRule="auto"/>
        <w:jc w:val="center"/>
      </w:pPr>
    </w:p>
    <w:p w14:paraId="4CFB955F" w14:textId="77777777" w:rsidR="00DB1473" w:rsidRDefault="00DA184A" w:rsidP="00DB1473">
      <w:pPr>
        <w:spacing w:after="0" w:line="240" w:lineRule="auto"/>
        <w:jc w:val="center"/>
      </w:pPr>
      <w:r>
        <w:rPr>
          <w:noProof/>
        </w:rPr>
        <w:drawing>
          <wp:inline distT="0" distB="0" distL="0" distR="0" wp14:anchorId="156BB9F8" wp14:editId="60CA13C4">
            <wp:extent cx="810895" cy="810895"/>
            <wp:effectExtent l="1905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810895" cy="810895"/>
                    </a:xfrm>
                    <a:prstGeom prst="rect">
                      <a:avLst/>
                    </a:prstGeom>
                    <a:solidFill>
                      <a:srgbClr val="FFFFFF"/>
                    </a:solidFill>
                    <a:ln w="9525">
                      <a:noFill/>
                      <a:miter lim="800000"/>
                      <a:headEnd/>
                      <a:tailEnd/>
                    </a:ln>
                  </pic:spPr>
                </pic:pic>
              </a:graphicData>
            </a:graphic>
          </wp:inline>
        </w:drawing>
      </w:r>
    </w:p>
    <w:p w14:paraId="6A9E2990" w14:textId="77777777" w:rsidR="00DB1473" w:rsidRDefault="00DB1473" w:rsidP="00DB1473">
      <w:pPr>
        <w:spacing w:after="0" w:line="240" w:lineRule="auto"/>
        <w:jc w:val="center"/>
      </w:pPr>
    </w:p>
    <w:p w14:paraId="50AD612A" w14:textId="77777777" w:rsidR="00DB1473" w:rsidRDefault="00DB1473" w:rsidP="00DB1473">
      <w:pPr>
        <w:spacing w:after="0" w:line="240" w:lineRule="auto"/>
        <w:jc w:val="center"/>
        <w:rPr>
          <w:b/>
          <w:sz w:val="40"/>
        </w:rPr>
      </w:pPr>
      <w:r>
        <w:rPr>
          <w:b/>
          <w:sz w:val="40"/>
        </w:rPr>
        <w:t>Familia Profesional: Informática y Comunicaciones</w:t>
      </w:r>
    </w:p>
    <w:p w14:paraId="267558A8" w14:textId="77777777" w:rsidR="00DB1473" w:rsidRDefault="00DB1473" w:rsidP="00DB1473">
      <w:pPr>
        <w:spacing w:after="0" w:line="240" w:lineRule="auto"/>
        <w:jc w:val="center"/>
        <w:rPr>
          <w:b/>
        </w:rPr>
      </w:pPr>
    </w:p>
    <w:p w14:paraId="7ED6FB0C" w14:textId="77777777" w:rsidR="00DB1473" w:rsidRDefault="00DB1473" w:rsidP="00DB1473">
      <w:pPr>
        <w:spacing w:after="0" w:line="240" w:lineRule="auto"/>
        <w:jc w:val="center"/>
        <w:rPr>
          <w:b/>
        </w:rPr>
      </w:pPr>
    </w:p>
    <w:p w14:paraId="1869E948" w14:textId="77777777" w:rsidR="00DB1473" w:rsidRDefault="00DB1473" w:rsidP="00DB1473">
      <w:pPr>
        <w:spacing w:after="0" w:line="240" w:lineRule="auto"/>
        <w:jc w:val="center"/>
        <w:rPr>
          <w:b/>
        </w:rPr>
      </w:pPr>
    </w:p>
    <w:p w14:paraId="3227349E"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251A537D"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36140483" w14:textId="77777777" w:rsidR="00C17C76" w:rsidRDefault="00C17C76" w:rsidP="00C17C76">
      <w:pPr>
        <w:pBdr>
          <w:top w:val="single" w:sz="4" w:space="1" w:color="000000"/>
          <w:bottom w:val="single" w:sz="4" w:space="1" w:color="000000"/>
        </w:pBdr>
        <w:spacing w:after="0" w:line="240" w:lineRule="auto"/>
        <w:ind w:left="1134" w:right="1133"/>
        <w:jc w:val="center"/>
        <w:rPr>
          <w:b/>
          <w:sz w:val="36"/>
        </w:rPr>
      </w:pPr>
      <w:r>
        <w:rPr>
          <w:b/>
          <w:sz w:val="36"/>
        </w:rPr>
        <w:t>Sei Vegan, Sei Grün</w:t>
      </w:r>
    </w:p>
    <w:p w14:paraId="1F10A96E"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5D40AB83"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1500B688" w14:textId="77777777" w:rsidR="00DB1473" w:rsidRDefault="00DB1473" w:rsidP="00DB1473">
      <w:pPr>
        <w:spacing w:after="0" w:line="240" w:lineRule="auto"/>
        <w:rPr>
          <w:b/>
        </w:rPr>
      </w:pPr>
    </w:p>
    <w:p w14:paraId="57672F22" w14:textId="77777777" w:rsidR="00DB1473" w:rsidRDefault="00DB1473" w:rsidP="00DB1473">
      <w:pPr>
        <w:spacing w:after="0" w:line="240" w:lineRule="auto"/>
        <w:jc w:val="center"/>
        <w:rPr>
          <w:b/>
        </w:rPr>
      </w:pPr>
    </w:p>
    <w:p w14:paraId="2C88203E" w14:textId="77777777" w:rsidR="00DB1473" w:rsidRDefault="00DB1473" w:rsidP="00DB1473">
      <w:pPr>
        <w:spacing w:after="0" w:line="240" w:lineRule="auto"/>
        <w:jc w:val="center"/>
        <w:rPr>
          <w:b/>
        </w:rPr>
      </w:pPr>
    </w:p>
    <w:p w14:paraId="7D49ABC8" w14:textId="77777777" w:rsidR="00DB1473" w:rsidRDefault="00DB1473" w:rsidP="00DB1473">
      <w:pPr>
        <w:spacing w:after="0" w:line="240" w:lineRule="auto"/>
        <w:jc w:val="center"/>
        <w:rPr>
          <w:b/>
        </w:rPr>
      </w:pPr>
    </w:p>
    <w:p w14:paraId="0E501FE1" w14:textId="77777777" w:rsidR="00DB1473" w:rsidRDefault="00DB1473" w:rsidP="00DB1473">
      <w:pPr>
        <w:spacing w:after="0" w:line="240" w:lineRule="auto"/>
        <w:jc w:val="center"/>
        <w:rPr>
          <w:b/>
        </w:rPr>
      </w:pPr>
    </w:p>
    <w:p w14:paraId="32E3B6E8" w14:textId="77777777" w:rsidR="00DB1473" w:rsidRDefault="00DB1473" w:rsidP="00DB1473">
      <w:pPr>
        <w:spacing w:after="0" w:line="240" w:lineRule="auto"/>
        <w:jc w:val="center"/>
        <w:rPr>
          <w:b/>
        </w:rPr>
      </w:pPr>
    </w:p>
    <w:p w14:paraId="64ECB6A6" w14:textId="77777777" w:rsidR="00DB1473" w:rsidRDefault="00DB1473" w:rsidP="00DB1473">
      <w:pPr>
        <w:spacing w:after="0" w:line="240" w:lineRule="auto"/>
        <w:jc w:val="center"/>
        <w:rPr>
          <w:b/>
        </w:rPr>
      </w:pPr>
    </w:p>
    <w:p w14:paraId="6827EC5F" w14:textId="77777777" w:rsidR="00DB1473" w:rsidRDefault="00DB1473" w:rsidP="00DB1473">
      <w:pPr>
        <w:spacing w:after="0" w:line="240" w:lineRule="auto"/>
        <w:jc w:val="center"/>
        <w:rPr>
          <w:b/>
        </w:rPr>
      </w:pPr>
    </w:p>
    <w:p w14:paraId="5EA3F232" w14:textId="77777777" w:rsidR="00DB1473" w:rsidRDefault="00DB1473" w:rsidP="00DB1473">
      <w:pPr>
        <w:spacing w:after="0" w:line="240" w:lineRule="auto"/>
        <w:jc w:val="center"/>
        <w:rPr>
          <w:b/>
        </w:rPr>
      </w:pPr>
    </w:p>
    <w:p w14:paraId="528F4167" w14:textId="62FB08D6" w:rsidR="00DB1473" w:rsidRDefault="00DB1473" w:rsidP="00DB1473">
      <w:pPr>
        <w:spacing w:after="0" w:line="240" w:lineRule="auto"/>
        <w:jc w:val="right"/>
        <w:rPr>
          <w:b/>
          <w:sz w:val="32"/>
        </w:rPr>
      </w:pPr>
      <w:r>
        <w:rPr>
          <w:b/>
          <w:sz w:val="32"/>
        </w:rPr>
        <w:t xml:space="preserve">Alumno: </w:t>
      </w:r>
      <w:r w:rsidR="00C17C76">
        <w:rPr>
          <w:b/>
          <w:sz w:val="32"/>
        </w:rPr>
        <w:t>Alejandro Martínez Morillo</w:t>
      </w:r>
    </w:p>
    <w:p w14:paraId="5CCCF311" w14:textId="77777777" w:rsidR="00B9692A" w:rsidRDefault="00B9692A" w:rsidP="00DB1473">
      <w:pPr>
        <w:spacing w:after="0" w:line="240" w:lineRule="auto"/>
        <w:jc w:val="center"/>
        <w:rPr>
          <w:b/>
          <w:sz w:val="28"/>
        </w:rPr>
        <w:sectPr w:rsidR="00B9692A" w:rsidSect="008306B1">
          <w:headerReference w:type="even" r:id="rId13"/>
          <w:headerReference w:type="default" r:id="rId14"/>
          <w:pgSz w:w="11906" w:h="16838" w:code="9"/>
          <w:pgMar w:top="1134" w:right="1418" w:bottom="1134" w:left="1701" w:header="709" w:footer="709" w:gutter="0"/>
          <w:pgNumType w:fmt="lowerRoman" w:start="1"/>
          <w:cols w:space="708"/>
          <w:titlePg/>
          <w:docGrid w:linePitch="360"/>
        </w:sectPr>
      </w:pPr>
    </w:p>
    <w:p w14:paraId="3D95CD89" w14:textId="77777777" w:rsidR="00DB1473" w:rsidRDefault="00DB1473" w:rsidP="00DB1473">
      <w:pPr>
        <w:spacing w:after="0" w:line="240" w:lineRule="auto"/>
        <w:jc w:val="center"/>
        <w:rPr>
          <w:b/>
        </w:rPr>
      </w:pPr>
      <w:r>
        <w:rPr>
          <w:b/>
          <w:sz w:val="28"/>
        </w:rPr>
        <w:lastRenderedPageBreak/>
        <w:t>(</w:t>
      </w:r>
      <w:r w:rsidRPr="004F4DF1">
        <w:rPr>
          <w:b/>
          <w:sz w:val="28"/>
        </w:rPr>
        <w:t>BORRADOR</w:t>
      </w:r>
      <w:r>
        <w:rPr>
          <w:b/>
          <w:sz w:val="28"/>
        </w:rPr>
        <w:t>)</w:t>
      </w:r>
    </w:p>
    <w:p w14:paraId="36FACC00" w14:textId="77777777" w:rsidR="00DB1473" w:rsidRDefault="00DB1473" w:rsidP="00DB1473">
      <w:pPr>
        <w:spacing w:after="0" w:line="240" w:lineRule="auto"/>
        <w:jc w:val="center"/>
        <w:rPr>
          <w:b/>
        </w:rPr>
      </w:pPr>
    </w:p>
    <w:p w14:paraId="4E70DD90" w14:textId="77777777" w:rsidR="00DB1473" w:rsidRPr="00DB1473" w:rsidRDefault="00DB1473" w:rsidP="00DB1473">
      <w:pPr>
        <w:spacing w:after="0" w:line="240" w:lineRule="auto"/>
        <w:jc w:val="center"/>
        <w:rPr>
          <w:b/>
          <w:sz w:val="44"/>
          <w:lang w:val="en-GB"/>
        </w:rPr>
      </w:pPr>
      <w:r w:rsidRPr="00DB1473">
        <w:rPr>
          <w:b/>
          <w:sz w:val="44"/>
          <w:lang w:val="en-GB"/>
        </w:rPr>
        <w:t>IES PERE MARIA ORTS I BOSCH</w:t>
      </w:r>
    </w:p>
    <w:p w14:paraId="5AF0B4AD" w14:textId="77777777" w:rsidR="00DB1473" w:rsidRDefault="00DB1473" w:rsidP="00DB1473">
      <w:pPr>
        <w:spacing w:after="0" w:line="240" w:lineRule="auto"/>
        <w:jc w:val="center"/>
        <w:rPr>
          <w:b/>
          <w:sz w:val="40"/>
        </w:rPr>
      </w:pPr>
      <w:r>
        <w:rPr>
          <w:b/>
          <w:sz w:val="40"/>
        </w:rPr>
        <w:t>CICLOS FORMATIVOS DE GRADO SUPERIOR</w:t>
      </w:r>
    </w:p>
    <w:p w14:paraId="5F50491B" w14:textId="77777777" w:rsidR="00DB1473" w:rsidRDefault="00DA184A" w:rsidP="00DB1473">
      <w:pPr>
        <w:spacing w:after="0" w:line="240" w:lineRule="auto"/>
        <w:jc w:val="center"/>
      </w:pPr>
      <w:r>
        <w:rPr>
          <w:noProof/>
        </w:rPr>
        <w:drawing>
          <wp:inline distT="0" distB="0" distL="0" distR="0" wp14:anchorId="43653AA4" wp14:editId="1D8789C2">
            <wp:extent cx="810895" cy="810895"/>
            <wp:effectExtent l="1905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810895" cy="810895"/>
                    </a:xfrm>
                    <a:prstGeom prst="rect">
                      <a:avLst/>
                    </a:prstGeom>
                    <a:solidFill>
                      <a:srgbClr val="FFFFFF"/>
                    </a:solidFill>
                    <a:ln w="9525">
                      <a:noFill/>
                      <a:miter lim="800000"/>
                      <a:headEnd/>
                      <a:tailEnd/>
                    </a:ln>
                  </pic:spPr>
                </pic:pic>
              </a:graphicData>
            </a:graphic>
          </wp:inline>
        </w:drawing>
      </w:r>
    </w:p>
    <w:p w14:paraId="26117F1B" w14:textId="77777777" w:rsidR="00DB1473" w:rsidRDefault="00DB1473" w:rsidP="00DB1473">
      <w:pPr>
        <w:spacing w:after="0" w:line="240" w:lineRule="auto"/>
        <w:jc w:val="center"/>
        <w:rPr>
          <w:b/>
          <w:sz w:val="40"/>
        </w:rPr>
      </w:pPr>
      <w:r>
        <w:rPr>
          <w:b/>
          <w:sz w:val="40"/>
        </w:rPr>
        <w:t>Familia Profesional: Informática y Comunicaciones</w:t>
      </w:r>
    </w:p>
    <w:p w14:paraId="0845F0AD" w14:textId="77777777" w:rsidR="00DB1473" w:rsidRDefault="00DB1473" w:rsidP="00DB1473">
      <w:pPr>
        <w:spacing w:after="0" w:line="240" w:lineRule="auto"/>
        <w:rPr>
          <w:b/>
        </w:rPr>
      </w:pPr>
    </w:p>
    <w:p w14:paraId="7E2EC35B" w14:textId="77777777" w:rsidR="00DB1473" w:rsidRDefault="00DB1473" w:rsidP="00DB1473">
      <w:pPr>
        <w:spacing w:after="0" w:line="240" w:lineRule="auto"/>
        <w:rPr>
          <w:b/>
        </w:rPr>
      </w:pPr>
    </w:p>
    <w:p w14:paraId="63098832" w14:textId="77777777" w:rsidR="00DB1473" w:rsidRDefault="00DB1473" w:rsidP="00DB1473">
      <w:pPr>
        <w:spacing w:after="0" w:line="240" w:lineRule="auto"/>
        <w:rPr>
          <w:b/>
        </w:rPr>
      </w:pPr>
    </w:p>
    <w:p w14:paraId="7FBAD607" w14:textId="77777777" w:rsidR="00DB1473" w:rsidRDefault="00DA184A" w:rsidP="00DB1473">
      <w:pPr>
        <w:spacing w:after="0" w:line="240" w:lineRule="auto"/>
        <w:jc w:val="center"/>
        <w:rPr>
          <w:b/>
          <w:lang w:val="en-US"/>
        </w:rPr>
      </w:pPr>
      <w:r>
        <w:rPr>
          <w:noProof/>
        </w:rPr>
        <w:drawing>
          <wp:inline distT="0" distB="0" distL="0" distR="0" wp14:anchorId="73BCABB1" wp14:editId="2813ABCD">
            <wp:extent cx="2576195" cy="156654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576195" cy="1566545"/>
                    </a:xfrm>
                    <a:prstGeom prst="rect">
                      <a:avLst/>
                    </a:prstGeom>
                    <a:solidFill>
                      <a:srgbClr val="FFFFFF"/>
                    </a:solidFill>
                    <a:ln w="9525">
                      <a:noFill/>
                      <a:miter lim="800000"/>
                      <a:headEnd/>
                      <a:tailEnd/>
                    </a:ln>
                  </pic:spPr>
                </pic:pic>
              </a:graphicData>
            </a:graphic>
          </wp:inline>
        </w:drawing>
      </w:r>
    </w:p>
    <w:p w14:paraId="3DB1D204" w14:textId="77777777" w:rsidR="00DB1473" w:rsidRDefault="00DB1473" w:rsidP="00DB1473">
      <w:pPr>
        <w:spacing w:after="0" w:line="240" w:lineRule="auto"/>
        <w:jc w:val="center"/>
        <w:rPr>
          <w:b/>
          <w:lang w:val="en-US"/>
        </w:rPr>
      </w:pPr>
    </w:p>
    <w:p w14:paraId="69D2A683" w14:textId="77777777" w:rsidR="00DB1473" w:rsidRDefault="00DB1473" w:rsidP="00DB1473">
      <w:pPr>
        <w:spacing w:after="0" w:line="240" w:lineRule="auto"/>
        <w:jc w:val="center"/>
        <w:rPr>
          <w:b/>
          <w:lang w:val="en-US"/>
        </w:rPr>
      </w:pPr>
    </w:p>
    <w:p w14:paraId="514ADF3B" w14:textId="77777777" w:rsidR="00DB1473" w:rsidRDefault="00DB1473" w:rsidP="00DB1473">
      <w:pPr>
        <w:spacing w:after="0" w:line="240" w:lineRule="auto"/>
        <w:rPr>
          <w:b/>
          <w:lang w:val="en-US"/>
        </w:rPr>
      </w:pPr>
    </w:p>
    <w:p w14:paraId="4062CD00" w14:textId="77777777" w:rsidR="00DB1473" w:rsidRDefault="00DB1473" w:rsidP="00DB1473">
      <w:pPr>
        <w:spacing w:after="0" w:line="240" w:lineRule="auto"/>
        <w:jc w:val="center"/>
        <w:rPr>
          <w:b/>
          <w:sz w:val="40"/>
          <w:u w:val="single"/>
        </w:rPr>
      </w:pPr>
      <w:r>
        <w:rPr>
          <w:b/>
          <w:sz w:val="40"/>
          <w:u w:val="single"/>
        </w:rPr>
        <w:t>PROYECTO DE FIN DE CICLO</w:t>
      </w:r>
    </w:p>
    <w:p w14:paraId="492EBE2D" w14:textId="77777777" w:rsidR="00C17C76" w:rsidRDefault="00C17C76" w:rsidP="00C17C76">
      <w:pPr>
        <w:spacing w:after="0" w:line="240" w:lineRule="auto"/>
        <w:jc w:val="center"/>
        <w:rPr>
          <w:b/>
          <w:sz w:val="30"/>
          <w:szCs w:val="30"/>
        </w:rPr>
      </w:pPr>
      <w:r>
        <w:rPr>
          <w:b/>
          <w:sz w:val="30"/>
          <w:szCs w:val="30"/>
        </w:rPr>
        <w:t>Desarrollo de Aplicaciones Multiplataforma</w:t>
      </w:r>
    </w:p>
    <w:p w14:paraId="476A45C1" w14:textId="77777777" w:rsidR="0097007A" w:rsidRPr="00C17C76" w:rsidRDefault="0097007A" w:rsidP="00DB1473">
      <w:pPr>
        <w:spacing w:after="0" w:line="240" w:lineRule="auto"/>
        <w:jc w:val="center"/>
        <w:rPr>
          <w:b/>
          <w:sz w:val="30"/>
          <w:szCs w:val="30"/>
          <w:u w:val="single"/>
        </w:rPr>
      </w:pPr>
    </w:p>
    <w:p w14:paraId="5302D3E1" w14:textId="77777777" w:rsidR="00DB1473" w:rsidRDefault="00DB1473" w:rsidP="00DB1473">
      <w:pPr>
        <w:spacing w:after="0" w:line="240" w:lineRule="auto"/>
        <w:rPr>
          <w:b/>
        </w:rPr>
      </w:pPr>
    </w:p>
    <w:p w14:paraId="2E87459E" w14:textId="77777777" w:rsidR="00DB1473" w:rsidRDefault="00DB1473" w:rsidP="00DB1473">
      <w:pPr>
        <w:spacing w:after="0" w:line="240" w:lineRule="auto"/>
        <w:rPr>
          <w:b/>
        </w:rPr>
      </w:pPr>
    </w:p>
    <w:p w14:paraId="492F4C16" w14:textId="77777777" w:rsidR="00C17C76" w:rsidRDefault="00C17C76" w:rsidP="00C17C76">
      <w:pPr>
        <w:spacing w:after="0" w:line="240" w:lineRule="auto"/>
        <w:jc w:val="center"/>
        <w:rPr>
          <w:b/>
          <w:sz w:val="36"/>
        </w:rPr>
      </w:pPr>
      <w:r>
        <w:rPr>
          <w:b/>
          <w:sz w:val="36"/>
        </w:rPr>
        <w:t>Sei Vegan, Sei Grün</w:t>
      </w:r>
    </w:p>
    <w:p w14:paraId="410D360D" w14:textId="77777777" w:rsidR="00DB1473" w:rsidRDefault="00DB1473" w:rsidP="00DB1473">
      <w:pPr>
        <w:spacing w:after="0" w:line="240" w:lineRule="auto"/>
        <w:rPr>
          <w:b/>
        </w:rPr>
      </w:pPr>
    </w:p>
    <w:p w14:paraId="32DF79C6" w14:textId="77777777" w:rsidR="00DB1473" w:rsidRDefault="00DB1473" w:rsidP="00DB1473">
      <w:pPr>
        <w:spacing w:after="0" w:line="240" w:lineRule="auto"/>
        <w:rPr>
          <w:b/>
        </w:rPr>
      </w:pPr>
    </w:p>
    <w:p w14:paraId="424F6DBB" w14:textId="77777777" w:rsidR="00DB1473" w:rsidRDefault="00DB1473" w:rsidP="00DB1473">
      <w:pPr>
        <w:spacing w:after="0" w:line="240" w:lineRule="auto"/>
        <w:rPr>
          <w:b/>
        </w:rPr>
      </w:pPr>
    </w:p>
    <w:p w14:paraId="7C317FBD" w14:textId="77777777" w:rsidR="00DB1473" w:rsidRDefault="00DB1473" w:rsidP="00DB1473">
      <w:pPr>
        <w:spacing w:after="0" w:line="240" w:lineRule="auto"/>
        <w:rPr>
          <w:b/>
        </w:rPr>
      </w:pPr>
    </w:p>
    <w:p w14:paraId="11FE6994" w14:textId="77777777" w:rsidR="00DB1473" w:rsidRDefault="00DB1473" w:rsidP="00DB1473">
      <w:pPr>
        <w:spacing w:after="0" w:line="240" w:lineRule="auto"/>
        <w:rPr>
          <w:b/>
        </w:rPr>
      </w:pPr>
    </w:p>
    <w:p w14:paraId="6825063D" w14:textId="77777777" w:rsidR="00DB1473" w:rsidRDefault="00DB1473" w:rsidP="00DB1473">
      <w:pPr>
        <w:spacing w:after="0" w:line="240" w:lineRule="auto"/>
        <w:rPr>
          <w:b/>
        </w:rPr>
      </w:pPr>
    </w:p>
    <w:p w14:paraId="6F6D4A31" w14:textId="210C5830" w:rsidR="00DB1473" w:rsidRDefault="00DB1473" w:rsidP="00DB1473">
      <w:pPr>
        <w:spacing w:after="0" w:line="240" w:lineRule="auto"/>
        <w:jc w:val="right"/>
        <w:rPr>
          <w:b/>
          <w:sz w:val="32"/>
        </w:rPr>
      </w:pPr>
      <w:r>
        <w:rPr>
          <w:b/>
          <w:sz w:val="32"/>
        </w:rPr>
        <w:t xml:space="preserve">AUTOR: </w:t>
      </w:r>
      <w:r w:rsidR="00C17C76">
        <w:rPr>
          <w:b/>
          <w:sz w:val="32"/>
        </w:rPr>
        <w:t>Alejandro Martínez Morillo</w:t>
      </w:r>
    </w:p>
    <w:p w14:paraId="4EC4398E" w14:textId="33C101EE" w:rsidR="00DB1473" w:rsidRDefault="00DB1473" w:rsidP="00DB1473">
      <w:pPr>
        <w:spacing w:after="0" w:line="240" w:lineRule="auto"/>
        <w:jc w:val="right"/>
        <w:rPr>
          <w:b/>
          <w:sz w:val="32"/>
        </w:rPr>
      </w:pPr>
      <w:r>
        <w:rPr>
          <w:b/>
          <w:sz w:val="32"/>
        </w:rPr>
        <w:t xml:space="preserve">TUTOR: </w:t>
      </w:r>
      <w:r w:rsidR="00C17C76">
        <w:rPr>
          <w:b/>
          <w:sz w:val="32"/>
        </w:rPr>
        <w:t>Jose Caturla Palao</w:t>
      </w:r>
    </w:p>
    <w:p w14:paraId="58E0CAE3" w14:textId="77777777" w:rsidR="00DB1473" w:rsidRDefault="00DB1473" w:rsidP="00DB1473">
      <w:pPr>
        <w:spacing w:after="0" w:line="240" w:lineRule="auto"/>
        <w:rPr>
          <w:b/>
        </w:rPr>
      </w:pPr>
    </w:p>
    <w:p w14:paraId="42D43930" w14:textId="77777777" w:rsidR="00DB1473" w:rsidRDefault="00DB1473" w:rsidP="00DB1473">
      <w:pPr>
        <w:spacing w:after="0" w:line="240" w:lineRule="auto"/>
        <w:rPr>
          <w:b/>
        </w:rPr>
      </w:pPr>
    </w:p>
    <w:p w14:paraId="62A2AE4B" w14:textId="77777777" w:rsidR="00EF50E0" w:rsidRDefault="00DB1473" w:rsidP="00DB1473">
      <w:pPr>
        <w:spacing w:after="0" w:line="240" w:lineRule="auto"/>
        <w:rPr>
          <w:b/>
          <w:sz w:val="32"/>
        </w:rPr>
      </w:pPr>
      <w:r>
        <w:rPr>
          <w:b/>
          <w:sz w:val="32"/>
        </w:rPr>
        <w:t>Lugar y fecha.</w:t>
      </w:r>
    </w:p>
    <w:p w14:paraId="16055482" w14:textId="77777777" w:rsidR="008306B1" w:rsidRDefault="008306B1" w:rsidP="007A3912">
      <w:pPr>
        <w:ind w:firstLine="0"/>
        <w:sectPr w:rsidR="008306B1" w:rsidSect="00CC06D6">
          <w:headerReference w:type="default" r:id="rId15"/>
          <w:type w:val="evenPage"/>
          <w:pgSz w:w="11906" w:h="16838" w:code="9"/>
          <w:pgMar w:top="1134" w:right="1418" w:bottom="1134" w:left="1701" w:header="709" w:footer="709" w:gutter="0"/>
          <w:pgNumType w:fmt="lowerRoman" w:start="1"/>
          <w:cols w:space="708"/>
          <w:docGrid w:linePitch="360"/>
        </w:sectPr>
      </w:pPr>
    </w:p>
    <w:p w14:paraId="6587A9DC" w14:textId="77777777" w:rsidR="006A6D7A" w:rsidRDefault="006A6D7A" w:rsidP="007A3912">
      <w:pPr>
        <w:ind w:firstLine="0"/>
      </w:pPr>
      <w:r>
        <w:lastRenderedPageBreak/>
        <w:t>(PÁGINA PARA</w:t>
      </w:r>
      <w:r w:rsidR="00177C5A">
        <w:t xml:space="preserve"> AGRADECIMIENTOS, SI SE INCLUYE</w:t>
      </w:r>
      <w:r>
        <w:t>)</w:t>
      </w:r>
    </w:p>
    <w:p w14:paraId="208C4453" w14:textId="77777777" w:rsidR="0035643C" w:rsidRDefault="0035643C" w:rsidP="0035643C"/>
    <w:p w14:paraId="4025F11B" w14:textId="77777777" w:rsidR="00B9692A" w:rsidRDefault="00B9692A" w:rsidP="0035643C"/>
    <w:p w14:paraId="0A9F6131" w14:textId="77777777" w:rsidR="00FB4EE4" w:rsidRDefault="00FB4EE4" w:rsidP="0035643C"/>
    <w:p w14:paraId="1F605A1D" w14:textId="77777777" w:rsidR="00EF50E0" w:rsidRDefault="00EF50E0" w:rsidP="0035643C"/>
    <w:p w14:paraId="447FD9CE" w14:textId="77777777" w:rsidR="00C17C76" w:rsidRDefault="00177C5A" w:rsidP="00C17C76">
      <w:pPr>
        <w:pStyle w:val="TtuloTDC"/>
      </w:pPr>
      <w:r>
        <w:br w:type="page"/>
      </w:r>
    </w:p>
    <w:sdt>
      <w:sdtPr>
        <w:rPr>
          <w:rFonts w:ascii="Times New Roman" w:eastAsia="Times New Roman" w:hAnsi="Times New Roman" w:cs="Times New Roman"/>
          <w:color w:val="auto"/>
          <w:sz w:val="24"/>
          <w:szCs w:val="24"/>
        </w:rPr>
        <w:id w:val="-508677645"/>
        <w:docPartObj>
          <w:docPartGallery w:val="Table of Contents"/>
          <w:docPartUnique/>
        </w:docPartObj>
      </w:sdtPr>
      <w:sdtEndPr>
        <w:rPr>
          <w:b/>
          <w:bCs/>
        </w:rPr>
      </w:sdtEndPr>
      <w:sdtContent>
        <w:p w14:paraId="4CEF4535" w14:textId="538C32A6" w:rsidR="00C17C76" w:rsidRDefault="00C17C76" w:rsidP="00C17C76">
          <w:pPr>
            <w:pStyle w:val="TtuloTDC"/>
          </w:pPr>
          <w:r>
            <w:t>Tabla de contenido</w:t>
          </w:r>
        </w:p>
        <w:p w14:paraId="1F9784B3" w14:textId="0ACA7590" w:rsidR="004A2513" w:rsidRDefault="00C17C76">
          <w:pPr>
            <w:pStyle w:val="TDC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1181128" w:history="1">
            <w:r w:rsidR="004A2513" w:rsidRPr="00142DA5">
              <w:rPr>
                <w:rStyle w:val="Hipervnculo"/>
                <w:noProof/>
              </w:rPr>
              <w:t>Resumen</w:t>
            </w:r>
            <w:r w:rsidR="004A2513">
              <w:rPr>
                <w:noProof/>
                <w:webHidden/>
              </w:rPr>
              <w:tab/>
            </w:r>
            <w:r w:rsidR="004A2513">
              <w:rPr>
                <w:noProof/>
                <w:webHidden/>
              </w:rPr>
              <w:fldChar w:fldCharType="begin"/>
            </w:r>
            <w:r w:rsidR="004A2513">
              <w:rPr>
                <w:noProof/>
                <w:webHidden/>
              </w:rPr>
              <w:instrText xml:space="preserve"> PAGEREF _Toc131181128 \h </w:instrText>
            </w:r>
            <w:r w:rsidR="004A2513">
              <w:rPr>
                <w:noProof/>
                <w:webHidden/>
              </w:rPr>
            </w:r>
            <w:r w:rsidR="004A2513">
              <w:rPr>
                <w:noProof/>
                <w:webHidden/>
              </w:rPr>
              <w:fldChar w:fldCharType="separate"/>
            </w:r>
            <w:r w:rsidR="004A2513">
              <w:rPr>
                <w:noProof/>
                <w:webHidden/>
              </w:rPr>
              <w:t>iii</w:t>
            </w:r>
            <w:r w:rsidR="004A2513">
              <w:rPr>
                <w:noProof/>
                <w:webHidden/>
              </w:rPr>
              <w:fldChar w:fldCharType="end"/>
            </w:r>
          </w:hyperlink>
        </w:p>
        <w:p w14:paraId="12CA83DF" w14:textId="48976A2C" w:rsidR="004A2513" w:rsidRDefault="00000000">
          <w:pPr>
            <w:pStyle w:val="TDC1"/>
            <w:tabs>
              <w:tab w:val="right" w:leader="dot" w:pos="8777"/>
            </w:tabs>
            <w:rPr>
              <w:rFonts w:asciiTheme="minorHAnsi" w:eastAsiaTheme="minorEastAsia" w:hAnsiTheme="minorHAnsi" w:cstheme="minorBidi"/>
              <w:noProof/>
              <w:sz w:val="22"/>
              <w:szCs w:val="22"/>
            </w:rPr>
          </w:pPr>
          <w:hyperlink w:anchor="_Toc131181129" w:history="1">
            <w:r w:rsidR="004A2513" w:rsidRPr="00142DA5">
              <w:rPr>
                <w:rStyle w:val="Hipervnculo"/>
                <w:noProof/>
                <w:lang w:val="en-GB"/>
              </w:rPr>
              <w:t>Abstract</w:t>
            </w:r>
            <w:r w:rsidR="004A2513">
              <w:rPr>
                <w:noProof/>
                <w:webHidden/>
              </w:rPr>
              <w:tab/>
            </w:r>
            <w:r w:rsidR="004A2513">
              <w:rPr>
                <w:noProof/>
                <w:webHidden/>
              </w:rPr>
              <w:fldChar w:fldCharType="begin"/>
            </w:r>
            <w:r w:rsidR="004A2513">
              <w:rPr>
                <w:noProof/>
                <w:webHidden/>
              </w:rPr>
              <w:instrText xml:space="preserve"> PAGEREF _Toc131181129 \h </w:instrText>
            </w:r>
            <w:r w:rsidR="004A2513">
              <w:rPr>
                <w:noProof/>
                <w:webHidden/>
              </w:rPr>
            </w:r>
            <w:r w:rsidR="004A2513">
              <w:rPr>
                <w:noProof/>
                <w:webHidden/>
              </w:rPr>
              <w:fldChar w:fldCharType="separate"/>
            </w:r>
            <w:r w:rsidR="004A2513">
              <w:rPr>
                <w:noProof/>
                <w:webHidden/>
              </w:rPr>
              <w:t>iv</w:t>
            </w:r>
            <w:r w:rsidR="004A2513">
              <w:rPr>
                <w:noProof/>
                <w:webHidden/>
              </w:rPr>
              <w:fldChar w:fldCharType="end"/>
            </w:r>
          </w:hyperlink>
        </w:p>
        <w:p w14:paraId="7E31C85E" w14:textId="4E186B4C" w:rsidR="004A2513" w:rsidRDefault="00000000">
          <w:pPr>
            <w:pStyle w:val="TDC1"/>
            <w:tabs>
              <w:tab w:val="right" w:leader="dot" w:pos="8777"/>
            </w:tabs>
            <w:rPr>
              <w:rFonts w:asciiTheme="minorHAnsi" w:eastAsiaTheme="minorEastAsia" w:hAnsiTheme="minorHAnsi" w:cstheme="minorBidi"/>
              <w:noProof/>
              <w:sz w:val="22"/>
              <w:szCs w:val="22"/>
            </w:rPr>
          </w:pPr>
          <w:hyperlink w:anchor="_Toc131181130" w:history="1">
            <w:r w:rsidR="004A2513" w:rsidRPr="00142DA5">
              <w:rPr>
                <w:rStyle w:val="Hipervnculo"/>
                <w:noProof/>
              </w:rPr>
              <w:t>1. Introducción</w:t>
            </w:r>
            <w:r w:rsidR="004A2513">
              <w:rPr>
                <w:noProof/>
                <w:webHidden/>
              </w:rPr>
              <w:tab/>
            </w:r>
            <w:r w:rsidR="004A2513">
              <w:rPr>
                <w:noProof/>
                <w:webHidden/>
              </w:rPr>
              <w:fldChar w:fldCharType="begin"/>
            </w:r>
            <w:r w:rsidR="004A2513">
              <w:rPr>
                <w:noProof/>
                <w:webHidden/>
              </w:rPr>
              <w:instrText xml:space="preserve"> PAGEREF _Toc131181130 \h </w:instrText>
            </w:r>
            <w:r w:rsidR="004A2513">
              <w:rPr>
                <w:noProof/>
                <w:webHidden/>
              </w:rPr>
            </w:r>
            <w:r w:rsidR="004A2513">
              <w:rPr>
                <w:noProof/>
                <w:webHidden/>
              </w:rPr>
              <w:fldChar w:fldCharType="separate"/>
            </w:r>
            <w:r w:rsidR="004A2513">
              <w:rPr>
                <w:noProof/>
                <w:webHidden/>
              </w:rPr>
              <w:t>2</w:t>
            </w:r>
            <w:r w:rsidR="004A2513">
              <w:rPr>
                <w:noProof/>
                <w:webHidden/>
              </w:rPr>
              <w:fldChar w:fldCharType="end"/>
            </w:r>
          </w:hyperlink>
        </w:p>
        <w:p w14:paraId="56E0AD7E" w14:textId="404BC1DD" w:rsidR="004A2513" w:rsidRDefault="00000000">
          <w:pPr>
            <w:pStyle w:val="TDC2"/>
            <w:tabs>
              <w:tab w:val="right" w:leader="dot" w:pos="8777"/>
            </w:tabs>
            <w:rPr>
              <w:rFonts w:asciiTheme="minorHAnsi" w:eastAsiaTheme="minorEastAsia" w:hAnsiTheme="minorHAnsi" w:cstheme="minorBidi"/>
              <w:noProof/>
              <w:sz w:val="22"/>
              <w:szCs w:val="22"/>
            </w:rPr>
          </w:pPr>
          <w:hyperlink w:anchor="_Toc131181131" w:history="1">
            <w:r w:rsidR="004A2513" w:rsidRPr="00142DA5">
              <w:rPr>
                <w:rStyle w:val="Hipervnculo"/>
                <w:noProof/>
              </w:rPr>
              <w:t>1.1. Objetivos iniciales</w:t>
            </w:r>
            <w:r w:rsidR="004A2513">
              <w:rPr>
                <w:noProof/>
                <w:webHidden/>
              </w:rPr>
              <w:tab/>
            </w:r>
            <w:r w:rsidR="004A2513">
              <w:rPr>
                <w:noProof/>
                <w:webHidden/>
              </w:rPr>
              <w:fldChar w:fldCharType="begin"/>
            </w:r>
            <w:r w:rsidR="004A2513">
              <w:rPr>
                <w:noProof/>
                <w:webHidden/>
              </w:rPr>
              <w:instrText xml:space="preserve"> PAGEREF _Toc131181131 \h </w:instrText>
            </w:r>
            <w:r w:rsidR="004A2513">
              <w:rPr>
                <w:noProof/>
                <w:webHidden/>
              </w:rPr>
            </w:r>
            <w:r w:rsidR="004A2513">
              <w:rPr>
                <w:noProof/>
                <w:webHidden/>
              </w:rPr>
              <w:fldChar w:fldCharType="separate"/>
            </w:r>
            <w:r w:rsidR="004A2513">
              <w:rPr>
                <w:noProof/>
                <w:webHidden/>
              </w:rPr>
              <w:t>3</w:t>
            </w:r>
            <w:r w:rsidR="004A2513">
              <w:rPr>
                <w:noProof/>
                <w:webHidden/>
              </w:rPr>
              <w:fldChar w:fldCharType="end"/>
            </w:r>
          </w:hyperlink>
        </w:p>
        <w:p w14:paraId="046C919F" w14:textId="2F3E59E1" w:rsidR="004A2513" w:rsidRDefault="00000000">
          <w:pPr>
            <w:pStyle w:val="TDC2"/>
            <w:tabs>
              <w:tab w:val="right" w:leader="dot" w:pos="8777"/>
            </w:tabs>
            <w:rPr>
              <w:rFonts w:asciiTheme="minorHAnsi" w:eastAsiaTheme="minorEastAsia" w:hAnsiTheme="minorHAnsi" w:cstheme="minorBidi"/>
              <w:noProof/>
              <w:sz w:val="22"/>
              <w:szCs w:val="22"/>
            </w:rPr>
          </w:pPr>
          <w:hyperlink w:anchor="_Toc131181132" w:history="1">
            <w:r w:rsidR="004A2513" w:rsidRPr="00142DA5">
              <w:rPr>
                <w:rStyle w:val="Hipervnculo"/>
                <w:noProof/>
              </w:rPr>
              <w:t>1.2. Objetivos cumplidos</w:t>
            </w:r>
            <w:r w:rsidR="004A2513">
              <w:rPr>
                <w:noProof/>
                <w:webHidden/>
              </w:rPr>
              <w:tab/>
            </w:r>
            <w:r w:rsidR="004A2513">
              <w:rPr>
                <w:noProof/>
                <w:webHidden/>
              </w:rPr>
              <w:fldChar w:fldCharType="begin"/>
            </w:r>
            <w:r w:rsidR="004A2513">
              <w:rPr>
                <w:noProof/>
                <w:webHidden/>
              </w:rPr>
              <w:instrText xml:space="preserve"> PAGEREF _Toc131181132 \h </w:instrText>
            </w:r>
            <w:r w:rsidR="004A2513">
              <w:rPr>
                <w:noProof/>
                <w:webHidden/>
              </w:rPr>
            </w:r>
            <w:r w:rsidR="004A2513">
              <w:rPr>
                <w:noProof/>
                <w:webHidden/>
              </w:rPr>
              <w:fldChar w:fldCharType="separate"/>
            </w:r>
            <w:r w:rsidR="004A2513">
              <w:rPr>
                <w:noProof/>
                <w:webHidden/>
              </w:rPr>
              <w:t>4</w:t>
            </w:r>
            <w:r w:rsidR="004A2513">
              <w:rPr>
                <w:noProof/>
                <w:webHidden/>
              </w:rPr>
              <w:fldChar w:fldCharType="end"/>
            </w:r>
          </w:hyperlink>
        </w:p>
        <w:p w14:paraId="541B21E1" w14:textId="4E198677" w:rsidR="004A2513" w:rsidRDefault="00000000">
          <w:pPr>
            <w:pStyle w:val="TDC2"/>
            <w:tabs>
              <w:tab w:val="right" w:leader="dot" w:pos="8777"/>
            </w:tabs>
            <w:rPr>
              <w:rFonts w:asciiTheme="minorHAnsi" w:eastAsiaTheme="minorEastAsia" w:hAnsiTheme="minorHAnsi" w:cstheme="minorBidi"/>
              <w:noProof/>
              <w:sz w:val="22"/>
              <w:szCs w:val="22"/>
            </w:rPr>
          </w:pPr>
          <w:hyperlink w:anchor="_Toc131181133" w:history="1">
            <w:r w:rsidR="004A2513" w:rsidRPr="00142DA5">
              <w:rPr>
                <w:rStyle w:val="Hipervnculo"/>
                <w:noProof/>
              </w:rPr>
              <w:t>1.3. Justificación del proyecto</w:t>
            </w:r>
            <w:r w:rsidR="004A2513">
              <w:rPr>
                <w:noProof/>
                <w:webHidden/>
              </w:rPr>
              <w:tab/>
            </w:r>
            <w:r w:rsidR="004A2513">
              <w:rPr>
                <w:noProof/>
                <w:webHidden/>
              </w:rPr>
              <w:fldChar w:fldCharType="begin"/>
            </w:r>
            <w:r w:rsidR="004A2513">
              <w:rPr>
                <w:noProof/>
                <w:webHidden/>
              </w:rPr>
              <w:instrText xml:space="preserve"> PAGEREF _Toc131181133 \h </w:instrText>
            </w:r>
            <w:r w:rsidR="004A2513">
              <w:rPr>
                <w:noProof/>
                <w:webHidden/>
              </w:rPr>
            </w:r>
            <w:r w:rsidR="004A2513">
              <w:rPr>
                <w:noProof/>
                <w:webHidden/>
              </w:rPr>
              <w:fldChar w:fldCharType="separate"/>
            </w:r>
            <w:r w:rsidR="004A2513">
              <w:rPr>
                <w:noProof/>
                <w:webHidden/>
              </w:rPr>
              <w:t>4</w:t>
            </w:r>
            <w:r w:rsidR="004A2513">
              <w:rPr>
                <w:noProof/>
                <w:webHidden/>
              </w:rPr>
              <w:fldChar w:fldCharType="end"/>
            </w:r>
          </w:hyperlink>
        </w:p>
        <w:p w14:paraId="2FEF9985" w14:textId="29B4A4D0" w:rsidR="004A2513" w:rsidRDefault="00000000">
          <w:pPr>
            <w:pStyle w:val="TDC1"/>
            <w:tabs>
              <w:tab w:val="right" w:leader="dot" w:pos="8777"/>
            </w:tabs>
            <w:rPr>
              <w:rFonts w:asciiTheme="minorHAnsi" w:eastAsiaTheme="minorEastAsia" w:hAnsiTheme="minorHAnsi" w:cstheme="minorBidi"/>
              <w:noProof/>
              <w:sz w:val="22"/>
              <w:szCs w:val="22"/>
            </w:rPr>
          </w:pPr>
          <w:hyperlink w:anchor="_Toc131181134" w:history="1">
            <w:r w:rsidR="004A2513" w:rsidRPr="00142DA5">
              <w:rPr>
                <w:rStyle w:val="Hipervnculo"/>
                <w:noProof/>
              </w:rPr>
              <w:t>2. Estudio económico</w:t>
            </w:r>
            <w:r w:rsidR="004A2513">
              <w:rPr>
                <w:noProof/>
                <w:webHidden/>
              </w:rPr>
              <w:tab/>
            </w:r>
            <w:r w:rsidR="004A2513">
              <w:rPr>
                <w:noProof/>
                <w:webHidden/>
              </w:rPr>
              <w:fldChar w:fldCharType="begin"/>
            </w:r>
            <w:r w:rsidR="004A2513">
              <w:rPr>
                <w:noProof/>
                <w:webHidden/>
              </w:rPr>
              <w:instrText xml:space="preserve"> PAGEREF _Toc131181134 \h </w:instrText>
            </w:r>
            <w:r w:rsidR="004A2513">
              <w:rPr>
                <w:noProof/>
                <w:webHidden/>
              </w:rPr>
            </w:r>
            <w:r w:rsidR="004A2513">
              <w:rPr>
                <w:noProof/>
                <w:webHidden/>
              </w:rPr>
              <w:fldChar w:fldCharType="separate"/>
            </w:r>
            <w:r w:rsidR="004A2513">
              <w:rPr>
                <w:noProof/>
                <w:webHidden/>
              </w:rPr>
              <w:t>6</w:t>
            </w:r>
            <w:r w:rsidR="004A2513">
              <w:rPr>
                <w:noProof/>
                <w:webHidden/>
              </w:rPr>
              <w:fldChar w:fldCharType="end"/>
            </w:r>
          </w:hyperlink>
        </w:p>
        <w:p w14:paraId="15E1428F" w14:textId="50FCBF02" w:rsidR="004A2513" w:rsidRDefault="00000000">
          <w:pPr>
            <w:pStyle w:val="TDC1"/>
            <w:tabs>
              <w:tab w:val="right" w:leader="dot" w:pos="8777"/>
            </w:tabs>
            <w:rPr>
              <w:rFonts w:asciiTheme="minorHAnsi" w:eastAsiaTheme="minorEastAsia" w:hAnsiTheme="minorHAnsi" w:cstheme="minorBidi"/>
              <w:noProof/>
              <w:sz w:val="22"/>
              <w:szCs w:val="22"/>
            </w:rPr>
          </w:pPr>
          <w:hyperlink w:anchor="_Toc131181135" w:history="1">
            <w:r w:rsidR="004A2513" w:rsidRPr="00142DA5">
              <w:rPr>
                <w:rStyle w:val="Hipervnculo"/>
                <w:noProof/>
              </w:rPr>
              <w:t>3. Análisis</w:t>
            </w:r>
            <w:r w:rsidR="004A2513">
              <w:rPr>
                <w:noProof/>
                <w:webHidden/>
              </w:rPr>
              <w:tab/>
            </w:r>
            <w:r w:rsidR="004A2513">
              <w:rPr>
                <w:noProof/>
                <w:webHidden/>
              </w:rPr>
              <w:fldChar w:fldCharType="begin"/>
            </w:r>
            <w:r w:rsidR="004A2513">
              <w:rPr>
                <w:noProof/>
                <w:webHidden/>
              </w:rPr>
              <w:instrText xml:space="preserve"> PAGEREF _Toc131181135 \h </w:instrText>
            </w:r>
            <w:r w:rsidR="004A2513">
              <w:rPr>
                <w:noProof/>
                <w:webHidden/>
              </w:rPr>
            </w:r>
            <w:r w:rsidR="004A2513">
              <w:rPr>
                <w:noProof/>
                <w:webHidden/>
              </w:rPr>
              <w:fldChar w:fldCharType="separate"/>
            </w:r>
            <w:r w:rsidR="004A2513">
              <w:rPr>
                <w:noProof/>
                <w:webHidden/>
              </w:rPr>
              <w:t>8</w:t>
            </w:r>
            <w:r w:rsidR="004A2513">
              <w:rPr>
                <w:noProof/>
                <w:webHidden/>
              </w:rPr>
              <w:fldChar w:fldCharType="end"/>
            </w:r>
          </w:hyperlink>
        </w:p>
        <w:p w14:paraId="7DC3271C" w14:textId="16E521B3" w:rsidR="004A2513" w:rsidRDefault="00000000">
          <w:pPr>
            <w:pStyle w:val="TDC2"/>
            <w:tabs>
              <w:tab w:val="right" w:leader="dot" w:pos="8777"/>
            </w:tabs>
            <w:rPr>
              <w:rFonts w:asciiTheme="minorHAnsi" w:eastAsiaTheme="minorEastAsia" w:hAnsiTheme="minorHAnsi" w:cstheme="minorBidi"/>
              <w:noProof/>
              <w:sz w:val="22"/>
              <w:szCs w:val="22"/>
            </w:rPr>
          </w:pPr>
          <w:hyperlink w:anchor="_Toc131181136" w:history="1">
            <w:r w:rsidR="004A2513" w:rsidRPr="00142DA5">
              <w:rPr>
                <w:rStyle w:val="Hipervnculo"/>
                <w:noProof/>
              </w:rPr>
              <w:t>3.1. Planificación temporal</w:t>
            </w:r>
            <w:r w:rsidR="004A2513">
              <w:rPr>
                <w:noProof/>
                <w:webHidden/>
              </w:rPr>
              <w:tab/>
            </w:r>
            <w:r w:rsidR="004A2513">
              <w:rPr>
                <w:noProof/>
                <w:webHidden/>
              </w:rPr>
              <w:fldChar w:fldCharType="begin"/>
            </w:r>
            <w:r w:rsidR="004A2513">
              <w:rPr>
                <w:noProof/>
                <w:webHidden/>
              </w:rPr>
              <w:instrText xml:space="preserve"> PAGEREF _Toc131181136 \h </w:instrText>
            </w:r>
            <w:r w:rsidR="004A2513">
              <w:rPr>
                <w:noProof/>
                <w:webHidden/>
              </w:rPr>
            </w:r>
            <w:r w:rsidR="004A2513">
              <w:rPr>
                <w:noProof/>
                <w:webHidden/>
              </w:rPr>
              <w:fldChar w:fldCharType="separate"/>
            </w:r>
            <w:r w:rsidR="004A2513">
              <w:rPr>
                <w:noProof/>
                <w:webHidden/>
              </w:rPr>
              <w:t>8</w:t>
            </w:r>
            <w:r w:rsidR="004A2513">
              <w:rPr>
                <w:noProof/>
                <w:webHidden/>
              </w:rPr>
              <w:fldChar w:fldCharType="end"/>
            </w:r>
          </w:hyperlink>
        </w:p>
        <w:p w14:paraId="42C06218" w14:textId="3A7D08DC" w:rsidR="004A2513" w:rsidRDefault="00000000">
          <w:pPr>
            <w:pStyle w:val="TDC2"/>
            <w:tabs>
              <w:tab w:val="right" w:leader="dot" w:pos="8777"/>
            </w:tabs>
            <w:rPr>
              <w:rFonts w:asciiTheme="minorHAnsi" w:eastAsiaTheme="minorEastAsia" w:hAnsiTheme="minorHAnsi" w:cstheme="minorBidi"/>
              <w:noProof/>
              <w:sz w:val="22"/>
              <w:szCs w:val="22"/>
            </w:rPr>
          </w:pPr>
          <w:hyperlink w:anchor="_Toc131181137" w:history="1">
            <w:r w:rsidR="004A2513" w:rsidRPr="00142DA5">
              <w:rPr>
                <w:rStyle w:val="Hipervnculo"/>
                <w:noProof/>
              </w:rPr>
              <w:t>3.2. Casos de uso</w:t>
            </w:r>
            <w:r w:rsidR="004A2513">
              <w:rPr>
                <w:noProof/>
                <w:webHidden/>
              </w:rPr>
              <w:tab/>
            </w:r>
            <w:r w:rsidR="004A2513">
              <w:rPr>
                <w:noProof/>
                <w:webHidden/>
              </w:rPr>
              <w:fldChar w:fldCharType="begin"/>
            </w:r>
            <w:r w:rsidR="004A2513">
              <w:rPr>
                <w:noProof/>
                <w:webHidden/>
              </w:rPr>
              <w:instrText xml:space="preserve"> PAGEREF _Toc131181137 \h </w:instrText>
            </w:r>
            <w:r w:rsidR="004A2513">
              <w:rPr>
                <w:noProof/>
                <w:webHidden/>
              </w:rPr>
            </w:r>
            <w:r w:rsidR="004A2513">
              <w:rPr>
                <w:noProof/>
                <w:webHidden/>
              </w:rPr>
              <w:fldChar w:fldCharType="separate"/>
            </w:r>
            <w:r w:rsidR="004A2513">
              <w:rPr>
                <w:noProof/>
                <w:webHidden/>
              </w:rPr>
              <w:t>9</w:t>
            </w:r>
            <w:r w:rsidR="004A2513">
              <w:rPr>
                <w:noProof/>
                <w:webHidden/>
              </w:rPr>
              <w:fldChar w:fldCharType="end"/>
            </w:r>
          </w:hyperlink>
        </w:p>
        <w:p w14:paraId="6980158C" w14:textId="5F5C904A" w:rsidR="004A2513" w:rsidRDefault="00000000">
          <w:pPr>
            <w:pStyle w:val="TDC2"/>
            <w:tabs>
              <w:tab w:val="right" w:leader="dot" w:pos="8777"/>
            </w:tabs>
            <w:rPr>
              <w:rFonts w:asciiTheme="minorHAnsi" w:eastAsiaTheme="minorEastAsia" w:hAnsiTheme="minorHAnsi" w:cstheme="minorBidi"/>
              <w:noProof/>
              <w:sz w:val="22"/>
              <w:szCs w:val="22"/>
            </w:rPr>
          </w:pPr>
          <w:hyperlink w:anchor="_Toc131181138" w:history="1">
            <w:r w:rsidR="004A2513" w:rsidRPr="00142DA5">
              <w:rPr>
                <w:rStyle w:val="Hipervnculo"/>
                <w:noProof/>
              </w:rPr>
              <w:t>3.2.1. Aplicación administrativa</w:t>
            </w:r>
            <w:r w:rsidR="004A2513">
              <w:rPr>
                <w:noProof/>
                <w:webHidden/>
              </w:rPr>
              <w:tab/>
            </w:r>
            <w:r w:rsidR="004A2513">
              <w:rPr>
                <w:noProof/>
                <w:webHidden/>
              </w:rPr>
              <w:fldChar w:fldCharType="begin"/>
            </w:r>
            <w:r w:rsidR="004A2513">
              <w:rPr>
                <w:noProof/>
                <w:webHidden/>
              </w:rPr>
              <w:instrText xml:space="preserve"> PAGEREF _Toc131181138 \h </w:instrText>
            </w:r>
            <w:r w:rsidR="004A2513">
              <w:rPr>
                <w:noProof/>
                <w:webHidden/>
              </w:rPr>
            </w:r>
            <w:r w:rsidR="004A2513">
              <w:rPr>
                <w:noProof/>
                <w:webHidden/>
              </w:rPr>
              <w:fldChar w:fldCharType="separate"/>
            </w:r>
            <w:r w:rsidR="004A2513">
              <w:rPr>
                <w:noProof/>
                <w:webHidden/>
              </w:rPr>
              <w:t>10</w:t>
            </w:r>
            <w:r w:rsidR="004A2513">
              <w:rPr>
                <w:noProof/>
                <w:webHidden/>
              </w:rPr>
              <w:fldChar w:fldCharType="end"/>
            </w:r>
          </w:hyperlink>
        </w:p>
        <w:p w14:paraId="71C78C19" w14:textId="06E7DF80" w:rsidR="004A2513" w:rsidRDefault="00000000">
          <w:pPr>
            <w:pStyle w:val="TDC2"/>
            <w:tabs>
              <w:tab w:val="right" w:leader="dot" w:pos="8777"/>
            </w:tabs>
            <w:rPr>
              <w:rFonts w:asciiTheme="minorHAnsi" w:eastAsiaTheme="minorEastAsia" w:hAnsiTheme="minorHAnsi" w:cstheme="minorBidi"/>
              <w:noProof/>
              <w:sz w:val="22"/>
              <w:szCs w:val="22"/>
            </w:rPr>
          </w:pPr>
          <w:hyperlink w:anchor="_Toc131181139" w:history="1">
            <w:r w:rsidR="004A2513" w:rsidRPr="00142DA5">
              <w:rPr>
                <w:rStyle w:val="Hipervnculo"/>
                <w:noProof/>
              </w:rPr>
              <w:t>3.2.1.1. Caso de uso – Gestionar usuarios, trabajadores y platos</w:t>
            </w:r>
            <w:r w:rsidR="004A2513">
              <w:rPr>
                <w:noProof/>
                <w:webHidden/>
              </w:rPr>
              <w:tab/>
            </w:r>
            <w:r w:rsidR="004A2513">
              <w:rPr>
                <w:noProof/>
                <w:webHidden/>
              </w:rPr>
              <w:fldChar w:fldCharType="begin"/>
            </w:r>
            <w:r w:rsidR="004A2513">
              <w:rPr>
                <w:noProof/>
                <w:webHidden/>
              </w:rPr>
              <w:instrText xml:space="preserve"> PAGEREF _Toc131181139 \h </w:instrText>
            </w:r>
            <w:r w:rsidR="004A2513">
              <w:rPr>
                <w:noProof/>
                <w:webHidden/>
              </w:rPr>
            </w:r>
            <w:r w:rsidR="004A2513">
              <w:rPr>
                <w:noProof/>
                <w:webHidden/>
              </w:rPr>
              <w:fldChar w:fldCharType="separate"/>
            </w:r>
            <w:r w:rsidR="004A2513">
              <w:rPr>
                <w:noProof/>
                <w:webHidden/>
              </w:rPr>
              <w:t>10</w:t>
            </w:r>
            <w:r w:rsidR="004A2513">
              <w:rPr>
                <w:noProof/>
                <w:webHidden/>
              </w:rPr>
              <w:fldChar w:fldCharType="end"/>
            </w:r>
          </w:hyperlink>
        </w:p>
        <w:p w14:paraId="0F569F09" w14:textId="2A8B73E8" w:rsidR="004A2513" w:rsidRDefault="00000000">
          <w:pPr>
            <w:pStyle w:val="TDC2"/>
            <w:tabs>
              <w:tab w:val="right" w:leader="dot" w:pos="8777"/>
            </w:tabs>
            <w:rPr>
              <w:rFonts w:asciiTheme="minorHAnsi" w:eastAsiaTheme="minorEastAsia" w:hAnsiTheme="minorHAnsi" w:cstheme="minorBidi"/>
              <w:noProof/>
              <w:sz w:val="22"/>
              <w:szCs w:val="22"/>
            </w:rPr>
          </w:pPr>
          <w:hyperlink w:anchor="_Toc131181140" w:history="1">
            <w:r w:rsidR="004A2513" w:rsidRPr="00142DA5">
              <w:rPr>
                <w:rStyle w:val="Hipervnculo"/>
                <w:noProof/>
              </w:rPr>
              <w:t>3.2.2. Aplicación trabajadores</w:t>
            </w:r>
            <w:r w:rsidR="004A2513">
              <w:rPr>
                <w:noProof/>
                <w:webHidden/>
              </w:rPr>
              <w:tab/>
            </w:r>
            <w:r w:rsidR="004A2513">
              <w:rPr>
                <w:noProof/>
                <w:webHidden/>
              </w:rPr>
              <w:fldChar w:fldCharType="begin"/>
            </w:r>
            <w:r w:rsidR="004A2513">
              <w:rPr>
                <w:noProof/>
                <w:webHidden/>
              </w:rPr>
              <w:instrText xml:space="preserve"> PAGEREF _Toc131181140 \h </w:instrText>
            </w:r>
            <w:r w:rsidR="004A2513">
              <w:rPr>
                <w:noProof/>
                <w:webHidden/>
              </w:rPr>
            </w:r>
            <w:r w:rsidR="004A2513">
              <w:rPr>
                <w:noProof/>
                <w:webHidden/>
              </w:rPr>
              <w:fldChar w:fldCharType="separate"/>
            </w:r>
            <w:r w:rsidR="004A2513">
              <w:rPr>
                <w:noProof/>
                <w:webHidden/>
              </w:rPr>
              <w:t>12</w:t>
            </w:r>
            <w:r w:rsidR="004A2513">
              <w:rPr>
                <w:noProof/>
                <w:webHidden/>
              </w:rPr>
              <w:fldChar w:fldCharType="end"/>
            </w:r>
          </w:hyperlink>
        </w:p>
        <w:p w14:paraId="091FCACE" w14:textId="145774B0" w:rsidR="004A2513" w:rsidRDefault="00000000">
          <w:pPr>
            <w:pStyle w:val="TDC2"/>
            <w:tabs>
              <w:tab w:val="right" w:leader="dot" w:pos="8777"/>
            </w:tabs>
            <w:rPr>
              <w:rFonts w:asciiTheme="minorHAnsi" w:eastAsiaTheme="minorEastAsia" w:hAnsiTheme="minorHAnsi" w:cstheme="minorBidi"/>
              <w:noProof/>
              <w:sz w:val="22"/>
              <w:szCs w:val="22"/>
            </w:rPr>
          </w:pPr>
          <w:hyperlink w:anchor="_Toc131181141" w:history="1">
            <w:r w:rsidR="004A2513" w:rsidRPr="00142DA5">
              <w:rPr>
                <w:rStyle w:val="Hipervnculo"/>
                <w:noProof/>
              </w:rPr>
              <w:t>3.2.2.1. Caso de uso – Camarero</w:t>
            </w:r>
            <w:r w:rsidR="004A2513">
              <w:rPr>
                <w:noProof/>
                <w:webHidden/>
              </w:rPr>
              <w:tab/>
            </w:r>
            <w:r w:rsidR="004A2513">
              <w:rPr>
                <w:noProof/>
                <w:webHidden/>
              </w:rPr>
              <w:fldChar w:fldCharType="begin"/>
            </w:r>
            <w:r w:rsidR="004A2513">
              <w:rPr>
                <w:noProof/>
                <w:webHidden/>
              </w:rPr>
              <w:instrText xml:space="preserve"> PAGEREF _Toc131181141 \h </w:instrText>
            </w:r>
            <w:r w:rsidR="004A2513">
              <w:rPr>
                <w:noProof/>
                <w:webHidden/>
              </w:rPr>
            </w:r>
            <w:r w:rsidR="004A2513">
              <w:rPr>
                <w:noProof/>
                <w:webHidden/>
              </w:rPr>
              <w:fldChar w:fldCharType="separate"/>
            </w:r>
            <w:r w:rsidR="004A2513">
              <w:rPr>
                <w:noProof/>
                <w:webHidden/>
              </w:rPr>
              <w:t>12</w:t>
            </w:r>
            <w:r w:rsidR="004A2513">
              <w:rPr>
                <w:noProof/>
                <w:webHidden/>
              </w:rPr>
              <w:fldChar w:fldCharType="end"/>
            </w:r>
          </w:hyperlink>
        </w:p>
        <w:p w14:paraId="23B3EC99" w14:textId="0FC7EE95" w:rsidR="004A2513" w:rsidRDefault="00000000">
          <w:pPr>
            <w:pStyle w:val="TDC1"/>
            <w:tabs>
              <w:tab w:val="right" w:leader="dot" w:pos="8777"/>
            </w:tabs>
            <w:rPr>
              <w:rFonts w:asciiTheme="minorHAnsi" w:eastAsiaTheme="minorEastAsia" w:hAnsiTheme="minorHAnsi" w:cstheme="minorBidi"/>
              <w:noProof/>
              <w:sz w:val="22"/>
              <w:szCs w:val="22"/>
            </w:rPr>
          </w:pPr>
          <w:hyperlink w:anchor="_Toc131181142" w:history="1">
            <w:r w:rsidR="004A2513" w:rsidRPr="00142DA5">
              <w:rPr>
                <w:rStyle w:val="Hipervnculo"/>
                <w:noProof/>
              </w:rPr>
              <w:t>4. (Apartado 4)</w:t>
            </w:r>
            <w:r w:rsidR="004A2513">
              <w:rPr>
                <w:noProof/>
                <w:webHidden/>
              </w:rPr>
              <w:tab/>
            </w:r>
            <w:r w:rsidR="004A2513">
              <w:rPr>
                <w:noProof/>
                <w:webHidden/>
              </w:rPr>
              <w:fldChar w:fldCharType="begin"/>
            </w:r>
            <w:r w:rsidR="004A2513">
              <w:rPr>
                <w:noProof/>
                <w:webHidden/>
              </w:rPr>
              <w:instrText xml:space="preserve"> PAGEREF _Toc131181142 \h </w:instrText>
            </w:r>
            <w:r w:rsidR="004A2513">
              <w:rPr>
                <w:noProof/>
                <w:webHidden/>
              </w:rPr>
            </w:r>
            <w:r w:rsidR="004A2513">
              <w:rPr>
                <w:noProof/>
                <w:webHidden/>
              </w:rPr>
              <w:fldChar w:fldCharType="separate"/>
            </w:r>
            <w:r w:rsidR="004A2513">
              <w:rPr>
                <w:noProof/>
                <w:webHidden/>
              </w:rPr>
              <w:t>14</w:t>
            </w:r>
            <w:r w:rsidR="004A2513">
              <w:rPr>
                <w:noProof/>
                <w:webHidden/>
              </w:rPr>
              <w:fldChar w:fldCharType="end"/>
            </w:r>
          </w:hyperlink>
        </w:p>
        <w:p w14:paraId="4888600E" w14:textId="11F15F62" w:rsidR="004A2513" w:rsidRDefault="00000000">
          <w:pPr>
            <w:pStyle w:val="TDC1"/>
            <w:tabs>
              <w:tab w:val="right" w:leader="dot" w:pos="8777"/>
            </w:tabs>
            <w:rPr>
              <w:rFonts w:asciiTheme="minorHAnsi" w:eastAsiaTheme="minorEastAsia" w:hAnsiTheme="minorHAnsi" w:cstheme="minorBidi"/>
              <w:noProof/>
              <w:sz w:val="22"/>
              <w:szCs w:val="22"/>
            </w:rPr>
          </w:pPr>
          <w:hyperlink w:anchor="_Toc131181143" w:history="1">
            <w:r w:rsidR="004A2513" w:rsidRPr="00142DA5">
              <w:rPr>
                <w:rStyle w:val="Hipervnculo"/>
                <w:noProof/>
              </w:rPr>
              <w:t>5. (Apartado 5: Ejemplo bibliografía)</w:t>
            </w:r>
            <w:r w:rsidR="004A2513">
              <w:rPr>
                <w:noProof/>
                <w:webHidden/>
              </w:rPr>
              <w:tab/>
            </w:r>
            <w:r w:rsidR="004A2513">
              <w:rPr>
                <w:noProof/>
                <w:webHidden/>
              </w:rPr>
              <w:fldChar w:fldCharType="begin"/>
            </w:r>
            <w:r w:rsidR="004A2513">
              <w:rPr>
                <w:noProof/>
                <w:webHidden/>
              </w:rPr>
              <w:instrText xml:space="preserve"> PAGEREF _Toc131181143 \h </w:instrText>
            </w:r>
            <w:r w:rsidR="004A2513">
              <w:rPr>
                <w:noProof/>
                <w:webHidden/>
              </w:rPr>
            </w:r>
            <w:r w:rsidR="004A2513">
              <w:rPr>
                <w:noProof/>
                <w:webHidden/>
              </w:rPr>
              <w:fldChar w:fldCharType="separate"/>
            </w:r>
            <w:r w:rsidR="004A2513">
              <w:rPr>
                <w:noProof/>
                <w:webHidden/>
              </w:rPr>
              <w:t>16</w:t>
            </w:r>
            <w:r w:rsidR="004A2513">
              <w:rPr>
                <w:noProof/>
                <w:webHidden/>
              </w:rPr>
              <w:fldChar w:fldCharType="end"/>
            </w:r>
          </w:hyperlink>
        </w:p>
        <w:p w14:paraId="32D9D4F3" w14:textId="681314C3" w:rsidR="004A2513" w:rsidRDefault="00000000">
          <w:pPr>
            <w:pStyle w:val="TDC1"/>
            <w:tabs>
              <w:tab w:val="right" w:leader="dot" w:pos="8777"/>
            </w:tabs>
            <w:rPr>
              <w:rFonts w:asciiTheme="minorHAnsi" w:eastAsiaTheme="minorEastAsia" w:hAnsiTheme="minorHAnsi" w:cstheme="minorBidi"/>
              <w:noProof/>
              <w:sz w:val="22"/>
              <w:szCs w:val="22"/>
            </w:rPr>
          </w:pPr>
          <w:hyperlink w:anchor="_Toc131181144" w:history="1">
            <w:r w:rsidR="004A2513" w:rsidRPr="00142DA5">
              <w:rPr>
                <w:rStyle w:val="Hipervnculo"/>
                <w:noProof/>
              </w:rPr>
              <w:t>6. (Apartado 6)</w:t>
            </w:r>
            <w:r w:rsidR="004A2513">
              <w:rPr>
                <w:noProof/>
                <w:webHidden/>
              </w:rPr>
              <w:tab/>
            </w:r>
            <w:r w:rsidR="004A2513">
              <w:rPr>
                <w:noProof/>
                <w:webHidden/>
              </w:rPr>
              <w:fldChar w:fldCharType="begin"/>
            </w:r>
            <w:r w:rsidR="004A2513">
              <w:rPr>
                <w:noProof/>
                <w:webHidden/>
              </w:rPr>
              <w:instrText xml:space="preserve"> PAGEREF _Toc131181144 \h </w:instrText>
            </w:r>
            <w:r w:rsidR="004A2513">
              <w:rPr>
                <w:noProof/>
                <w:webHidden/>
              </w:rPr>
            </w:r>
            <w:r w:rsidR="004A2513">
              <w:rPr>
                <w:noProof/>
                <w:webHidden/>
              </w:rPr>
              <w:fldChar w:fldCharType="separate"/>
            </w:r>
            <w:r w:rsidR="004A2513">
              <w:rPr>
                <w:noProof/>
                <w:webHidden/>
              </w:rPr>
              <w:t>18</w:t>
            </w:r>
            <w:r w:rsidR="004A2513">
              <w:rPr>
                <w:noProof/>
                <w:webHidden/>
              </w:rPr>
              <w:fldChar w:fldCharType="end"/>
            </w:r>
          </w:hyperlink>
        </w:p>
        <w:p w14:paraId="5E5772D6" w14:textId="69CB3C47" w:rsidR="00C17C76" w:rsidRDefault="00C17C76" w:rsidP="00C17C76">
          <w:pPr>
            <w:rPr>
              <w:b/>
              <w:bCs/>
            </w:rPr>
          </w:pPr>
          <w:r>
            <w:rPr>
              <w:b/>
              <w:bCs/>
            </w:rPr>
            <w:fldChar w:fldCharType="end"/>
          </w:r>
        </w:p>
      </w:sdtContent>
    </w:sdt>
    <w:p w14:paraId="4E6DBEAF" w14:textId="5BDD5E6C" w:rsidR="00EF50E0" w:rsidRDefault="00EF50E0" w:rsidP="00EF50E0">
      <w:pPr>
        <w:ind w:firstLine="0"/>
      </w:pPr>
    </w:p>
    <w:p w14:paraId="63392999" w14:textId="77777777" w:rsidR="0035643C" w:rsidRDefault="0035643C" w:rsidP="008306B1"/>
    <w:p w14:paraId="22FDAD3F" w14:textId="77777777" w:rsidR="0035643C" w:rsidRDefault="0035643C" w:rsidP="0035643C"/>
    <w:p w14:paraId="78EC1B7B" w14:textId="54F02CF4" w:rsidR="00EF50E0" w:rsidRDefault="0035643C" w:rsidP="00EF50E0">
      <w:pPr>
        <w:ind w:firstLine="0"/>
      </w:pPr>
      <w:r>
        <w:br w:type="page"/>
      </w:r>
    </w:p>
    <w:p w14:paraId="38305DD8" w14:textId="77777777" w:rsidR="00C17C76" w:rsidRDefault="00C17C76" w:rsidP="00C17C76">
      <w:pPr>
        <w:pStyle w:val="Ttulo1"/>
        <w:rPr>
          <w:sz w:val="32"/>
          <w:szCs w:val="32"/>
        </w:rPr>
      </w:pPr>
      <w:bookmarkStart w:id="0" w:name="_Toc130105792"/>
      <w:bookmarkStart w:id="1" w:name="_Toc131181128"/>
      <w:r w:rsidRPr="00FB4C34">
        <w:rPr>
          <w:sz w:val="32"/>
          <w:szCs w:val="32"/>
        </w:rPr>
        <w:lastRenderedPageBreak/>
        <w:t>Resumen</w:t>
      </w:r>
      <w:bookmarkEnd w:id="0"/>
      <w:bookmarkEnd w:id="1"/>
    </w:p>
    <w:p w14:paraId="328CF5C5" w14:textId="77777777" w:rsidR="00C17C76" w:rsidRDefault="00C17C76" w:rsidP="00C17C76">
      <w:r>
        <w:t xml:space="preserve">Este documento representa la creación y el desarrollo del proyecto final de curso del Ciclo Superior de Desarrollo de Aplicaciones Multiplataforma. </w:t>
      </w:r>
    </w:p>
    <w:p w14:paraId="64BD5949" w14:textId="77777777" w:rsidR="00C17C76" w:rsidRDefault="00C17C76" w:rsidP="00C17C76">
      <w:r>
        <w:t xml:space="preserve">Para la creación del mismo, se han creado distintos elementos ficticios para que el proyecto sea lo más cercano al mundo laboral. Como primer elemento, se ha creado una sociedad limitada de un único socio llamada </w:t>
      </w:r>
      <w:r w:rsidRPr="00E43774">
        <w:rPr>
          <w:i/>
          <w:iCs/>
        </w:rPr>
        <w:t>SoftDev</w:t>
      </w:r>
      <w:r>
        <w:t xml:space="preserve">. En el apartado 2 de este mismo proyecto, observaremos el proceso completo de lo que es crear una sociedad limitada con unas características concretas. Además, el segundo ficticio al cuál está ligado es el restaurante el cuál necesita nuestros servicios, </w:t>
      </w:r>
      <w:r>
        <w:rPr>
          <w:i/>
          <w:iCs/>
        </w:rPr>
        <w:t>Grün.</w:t>
      </w:r>
      <w:r>
        <w:t xml:space="preserve"> Este restaurante aporta una oferta vegana al mercado, la cuál es escasa actualmente y refleja unos valores que el creador de dicho proyecto defiende.</w:t>
      </w:r>
    </w:p>
    <w:p w14:paraId="4F1733BD" w14:textId="77777777" w:rsidR="00C17C76" w:rsidRDefault="00C17C76" w:rsidP="00C17C76">
      <w:r>
        <w:t xml:space="preserve">Apartando el tema empresarial y económico, en este documento veremos reflejado el desarrollo de 3 aplicaciones, centradas en distintos usuarios finales. </w:t>
      </w:r>
    </w:p>
    <w:p w14:paraId="4828BAEB" w14:textId="77777777" w:rsidR="00C17C76" w:rsidRDefault="00C17C76" w:rsidP="00C17C76">
      <w:r>
        <w:t xml:space="preserve">El primer paso de todos fue analizar el proyecto a grandes rasgos y ver cómo enfocar el desarrollo del mismo. Un diagrama de </w:t>
      </w:r>
      <w:r>
        <w:rPr>
          <w:i/>
          <w:iCs/>
        </w:rPr>
        <w:t>Gantt</w:t>
      </w:r>
      <w:r>
        <w:t xml:space="preserve"> inicial o analizar y crear los posibles casos de usos de las aplicaciones son algunos de los primeros pasos que se deben hacer.</w:t>
      </w:r>
    </w:p>
    <w:p w14:paraId="5D979A5E" w14:textId="77777777" w:rsidR="00C17C76" w:rsidRDefault="00C17C76" w:rsidP="00C17C76">
      <w:r>
        <w:t>Ya analizada la aplicación y observar las consideraciones a tener en cuenta, llega el momento de preparar el entorno de programación y sus librerías, el control de versiones de los proyectos y el estudio de nuevas tecnologías que se pondrán en uso.</w:t>
      </w:r>
    </w:p>
    <w:p w14:paraId="5492D605" w14:textId="67E5AC91" w:rsidR="00C17C76" w:rsidRPr="00C17C76" w:rsidRDefault="00C17C76" w:rsidP="00C17C76">
      <w:r>
        <w:t>Por último, podremos observar distintos apartados destacables de la aplicación, ya sean por su complejidad o por lo interesante y útil que ha resultado implementar dicho código. Además, pondremos a prueba la aplicación utilizando los casos de uso creados con anterioridad.</w:t>
      </w:r>
      <w:bookmarkStart w:id="2" w:name="_Toc130105793"/>
      <w:r w:rsidRPr="00215F5B">
        <w:rPr>
          <w:sz w:val="32"/>
          <w:szCs w:val="32"/>
        </w:rPr>
        <w:br w:type="page"/>
      </w:r>
    </w:p>
    <w:p w14:paraId="20295722" w14:textId="77777777" w:rsidR="00C17C76" w:rsidRPr="00C17C76" w:rsidRDefault="00C17C76" w:rsidP="00C17C76">
      <w:pPr>
        <w:pStyle w:val="Ttulo01"/>
        <w:numPr>
          <w:ilvl w:val="0"/>
          <w:numId w:val="0"/>
        </w:numPr>
        <w:rPr>
          <w:sz w:val="32"/>
          <w:szCs w:val="32"/>
          <w:lang w:val="en-GB"/>
        </w:rPr>
      </w:pPr>
      <w:bookmarkStart w:id="3" w:name="_Toc131181129"/>
      <w:r w:rsidRPr="00C17C76">
        <w:rPr>
          <w:sz w:val="32"/>
          <w:szCs w:val="32"/>
          <w:lang w:val="en-GB"/>
        </w:rPr>
        <w:lastRenderedPageBreak/>
        <w:t>Abstract</w:t>
      </w:r>
      <w:bookmarkEnd w:id="2"/>
      <w:bookmarkEnd w:id="3"/>
    </w:p>
    <w:p w14:paraId="6D007A9B" w14:textId="77777777" w:rsidR="00C17C76" w:rsidRPr="00C17C76" w:rsidRDefault="00C17C76" w:rsidP="00C17C76">
      <w:pPr>
        <w:rPr>
          <w:lang w:val="en-GB"/>
        </w:rPr>
      </w:pPr>
      <w:r w:rsidRPr="00C17C76">
        <w:rPr>
          <w:lang w:val="en-GB"/>
        </w:rPr>
        <w:t xml:space="preserve">This document represents the creation and development of the final project of the Higher Cycle of Multiplatform Applications Development. </w:t>
      </w:r>
    </w:p>
    <w:p w14:paraId="466C828C" w14:textId="77777777" w:rsidR="00C17C76" w:rsidRPr="00C17C76" w:rsidRDefault="00C17C76" w:rsidP="00C17C76">
      <w:pPr>
        <w:rPr>
          <w:lang w:val="en-GB"/>
        </w:rPr>
      </w:pPr>
      <w:r w:rsidRPr="00C17C76">
        <w:rPr>
          <w:lang w:val="en-GB"/>
        </w:rPr>
        <w:t>For the creation of the project, different fictitious elements have been created to make the project as close as possible to the working world. As a first element, a single-partner limited company called SoftDev has been created. In section 2 of this project, we will observe the complete process of creating a limited company with specific characteristics. In addition, the second fictitious company to which it is linked is the restaurant that needs our services, Grün. This restaurant brings a vegan offer to the market, which is currently scarce and reflects the values that the creator of this project defends.</w:t>
      </w:r>
    </w:p>
    <w:p w14:paraId="4BD9009D" w14:textId="77777777" w:rsidR="00C17C76" w:rsidRPr="00C17C76" w:rsidRDefault="00C17C76" w:rsidP="00C17C76">
      <w:pPr>
        <w:rPr>
          <w:lang w:val="en-GB"/>
        </w:rPr>
      </w:pPr>
      <w:r w:rsidRPr="00C17C76">
        <w:rPr>
          <w:lang w:val="en-GB"/>
        </w:rPr>
        <w:t xml:space="preserve">Apart from the business and economic issue, in this document we will see the development of 3 applications, focused on different end users. </w:t>
      </w:r>
    </w:p>
    <w:p w14:paraId="5EF95303" w14:textId="77777777" w:rsidR="00C17C76" w:rsidRPr="00C17C76" w:rsidRDefault="00C17C76" w:rsidP="00C17C76">
      <w:pPr>
        <w:rPr>
          <w:lang w:val="en-GB"/>
        </w:rPr>
      </w:pPr>
      <w:r w:rsidRPr="00C17C76">
        <w:rPr>
          <w:lang w:val="en-GB"/>
        </w:rPr>
        <w:t>The first step of all was to analyse the project in broad strokes and see how to approach its development. An initial Gantt chart or analysing and creating the possible use cases of the applications are some of the first steps to be taken.</w:t>
      </w:r>
    </w:p>
    <w:p w14:paraId="1DF27AF9" w14:textId="77777777" w:rsidR="00C17C76" w:rsidRPr="00C17C76" w:rsidRDefault="00C17C76" w:rsidP="00C17C76">
      <w:pPr>
        <w:rPr>
          <w:lang w:val="en-GB"/>
        </w:rPr>
      </w:pPr>
      <w:r w:rsidRPr="00C17C76">
        <w:rPr>
          <w:lang w:val="en-GB"/>
        </w:rPr>
        <w:t>Once the application has been analysed and the considerations to be taken into account have been observed, it is time to prepare the programming environment and its libraries, the version control of the projects and the study of new technologies that will be put into use.</w:t>
      </w:r>
    </w:p>
    <w:p w14:paraId="7A6476F9" w14:textId="77777777" w:rsidR="00C17C76" w:rsidRPr="00C17C76" w:rsidRDefault="00C17C76" w:rsidP="00C17C76">
      <w:pPr>
        <w:rPr>
          <w:lang w:val="en-GB"/>
        </w:rPr>
      </w:pPr>
      <w:r w:rsidRPr="00C17C76">
        <w:rPr>
          <w:lang w:val="en-GB"/>
        </w:rPr>
        <w:t>Finally, we will be able to observe the different sections of the application, either for their complexity or for how interesting and useful it has been to implement the code. In addition, we will test the application using the use cases created previously.</w:t>
      </w:r>
    </w:p>
    <w:p w14:paraId="14E73679" w14:textId="77777777" w:rsidR="00DB1473" w:rsidRPr="00C17C76" w:rsidRDefault="00DB1473" w:rsidP="0035643C">
      <w:pPr>
        <w:rPr>
          <w:lang w:val="en-GB"/>
        </w:rPr>
      </w:pPr>
    </w:p>
    <w:p w14:paraId="05216BF2" w14:textId="77777777" w:rsidR="00177C5A" w:rsidRPr="00C17C76" w:rsidRDefault="00177C5A" w:rsidP="00EF50E0">
      <w:pPr>
        <w:rPr>
          <w:lang w:val="en-GB"/>
        </w:rPr>
      </w:pPr>
    </w:p>
    <w:p w14:paraId="6E36C7ED" w14:textId="77777777" w:rsidR="00EF50E0" w:rsidRPr="00C17C76" w:rsidRDefault="00EF50E0" w:rsidP="00EF50E0">
      <w:pPr>
        <w:rPr>
          <w:lang w:val="en-GB"/>
        </w:rPr>
      </w:pPr>
    </w:p>
    <w:p w14:paraId="46A0C4F6" w14:textId="77777777" w:rsidR="00EF50E0" w:rsidRPr="00C17C76" w:rsidRDefault="00EF50E0" w:rsidP="00EF50E0">
      <w:pPr>
        <w:rPr>
          <w:lang w:val="en-GB"/>
        </w:rPr>
      </w:pPr>
    </w:p>
    <w:p w14:paraId="20B0E092" w14:textId="77777777" w:rsidR="00EF50E0" w:rsidRPr="00C17C76" w:rsidRDefault="00EF50E0" w:rsidP="00EF50E0">
      <w:pPr>
        <w:rPr>
          <w:lang w:val="en-GB"/>
        </w:rPr>
      </w:pPr>
    </w:p>
    <w:p w14:paraId="3CA3F44A" w14:textId="77777777" w:rsidR="00EF50E0" w:rsidRPr="00C17C76" w:rsidRDefault="00EF50E0" w:rsidP="00EF50E0">
      <w:pPr>
        <w:rPr>
          <w:lang w:val="en-GB"/>
        </w:rPr>
      </w:pPr>
    </w:p>
    <w:p w14:paraId="78DF9E03" w14:textId="77777777" w:rsidR="0030131D" w:rsidRPr="00C17C76" w:rsidRDefault="0030131D" w:rsidP="00EF50E0">
      <w:pPr>
        <w:ind w:firstLine="0"/>
        <w:rPr>
          <w:lang w:val="en-GB"/>
        </w:rPr>
      </w:pPr>
    </w:p>
    <w:p w14:paraId="35BDBED8" w14:textId="77777777" w:rsidR="0030131D" w:rsidRPr="00C17C76" w:rsidRDefault="0030131D" w:rsidP="00EF50E0">
      <w:pPr>
        <w:ind w:firstLine="0"/>
        <w:rPr>
          <w:lang w:val="en-GB"/>
        </w:rPr>
      </w:pPr>
    </w:p>
    <w:p w14:paraId="4B4F31B8" w14:textId="77777777" w:rsidR="0030131D" w:rsidRPr="00C17C76" w:rsidRDefault="0030131D" w:rsidP="00681A30">
      <w:pPr>
        <w:pStyle w:val="Ttulo01"/>
        <w:rPr>
          <w:lang w:val="en-GB"/>
        </w:rPr>
        <w:sectPr w:rsidR="0030131D" w:rsidRPr="00C17C76" w:rsidSect="00135512">
          <w:headerReference w:type="even" r:id="rId16"/>
          <w:headerReference w:type="default" r:id="rId17"/>
          <w:footerReference w:type="even" r:id="rId18"/>
          <w:footerReference w:type="default" r:id="rId19"/>
          <w:pgSz w:w="11906" w:h="16838" w:code="9"/>
          <w:pgMar w:top="1134" w:right="1418" w:bottom="1134" w:left="1701" w:header="709" w:footer="709" w:gutter="0"/>
          <w:pgNumType w:fmt="lowerRoman" w:start="1"/>
          <w:cols w:space="708"/>
          <w:docGrid w:linePitch="360"/>
        </w:sectPr>
      </w:pPr>
    </w:p>
    <w:p w14:paraId="38334419" w14:textId="6F475537" w:rsidR="007A3912" w:rsidRDefault="00FB36F7" w:rsidP="00681A30">
      <w:pPr>
        <w:pStyle w:val="Ttulo01"/>
      </w:pPr>
      <w:bookmarkStart w:id="4" w:name="_Toc131181130"/>
      <w:r>
        <w:lastRenderedPageBreak/>
        <w:t>Introducción</w:t>
      </w:r>
      <w:bookmarkEnd w:id="4"/>
    </w:p>
    <w:p w14:paraId="0A4A2AFB" w14:textId="77777777" w:rsidR="00FB36F7" w:rsidRDefault="00FB36F7" w:rsidP="00FB36F7">
      <w:r>
        <w:t xml:space="preserve">Sei Vegan, Sei Grün es un proyecto realizado por la empresa SoftDev, una empresa de desarrollo software que creará y desplegará las aplicaciones que necesita el restaurante Grün, centrado en la comida vegana. </w:t>
      </w:r>
    </w:p>
    <w:p w14:paraId="5A5FA46B" w14:textId="77777777" w:rsidR="00FB36F7" w:rsidRDefault="00FB36F7" w:rsidP="00FB36F7">
      <w:r>
        <w:t>La representación de este proyecto se divide en tres partes, una centrada en el uso del administrador, una segunda centrada en el uso de los trabajadores, tanto los cocineros como los camareros, y una tercera y última parte centrada en los clientes.</w:t>
      </w:r>
    </w:p>
    <w:p w14:paraId="2233706B" w14:textId="77777777" w:rsidR="00FB36F7" w:rsidRDefault="00FB36F7" w:rsidP="00FB36F7">
      <w:r>
        <w:t>En la primera aplicación, centrada en la administración, el dueño o la persona designada en la gestión de recursos podrá encargarse de añadir, borrar y actualizar los datos del restaurante, ya sean los datos relacionados con los trabajadores como los relacionados con los productos del negocio.</w:t>
      </w:r>
    </w:p>
    <w:p w14:paraId="2A6C80A7" w14:textId="77777777" w:rsidR="00FB36F7" w:rsidRDefault="00FB36F7" w:rsidP="00FB36F7">
      <w:r>
        <w:t>Por otro lado, la segunda aplicación que se desarrollará para este negocio estará centrada en el uso de los trabajadores a la hora de atender a los clientes en el local, pensada para ser utilizada en un teléfono móvil o tablet. Por un lado, los camareros tendrán acceso a un TPV para crear y gestionar los pedidos realizados en el local, ya sean para degustarlos en el lugar o para llevar. Por otro lado, los cocineros tendrán una vista, pensada para que se utilice en una tablet o AIO (All in one). En este apartado, los cocineros podrán ver todos los pedidos, junto a sus detalles, y marcarlos como “Finalizados”.</w:t>
      </w:r>
    </w:p>
    <w:p w14:paraId="1E9D08B5" w14:textId="5614C849" w:rsidR="00FB36F7" w:rsidRDefault="00FB36F7" w:rsidP="00FB36F7">
      <w:r>
        <w:t>Por último, se desarrollará la aplicación centrada en el uso del cliente. En dicho programa, los usuarios tendrán dos acciones principales: visualizar el menú y crear un pedido. La primera opción está diseñada y orientada para el uso en el local, de esta manera los clientes pueden visualizar el menú en cualquier momento y no tendrán por qué esperar a que un camarero les entregue la carta físicamente. La segunda función está centrada en el uso desde el domicilio. Desde la comodidad de su casa, podrán pedir cualquier producto de la carta para que lo entreguen en su domicilio.</w:t>
      </w:r>
    </w:p>
    <w:p w14:paraId="5EBC5BC8" w14:textId="77777777" w:rsidR="00FB36F7" w:rsidRDefault="00FB36F7">
      <w:pPr>
        <w:spacing w:after="0" w:line="240" w:lineRule="auto"/>
        <w:ind w:firstLine="0"/>
        <w:jc w:val="left"/>
        <w:rPr>
          <w:rFonts w:ascii="Arial" w:hAnsi="Arial" w:cs="Arial"/>
          <w:b/>
          <w:bCs/>
          <w:kern w:val="32"/>
          <w:sz w:val="36"/>
          <w:szCs w:val="40"/>
        </w:rPr>
      </w:pPr>
      <w:r>
        <w:br w:type="page"/>
      </w:r>
    </w:p>
    <w:p w14:paraId="76548F5B" w14:textId="3489BF0C" w:rsidR="00FB36F7" w:rsidRPr="00FB36F7" w:rsidRDefault="00FB36F7" w:rsidP="00FB36F7">
      <w:pPr>
        <w:pStyle w:val="Ttulo02"/>
      </w:pPr>
      <w:bookmarkStart w:id="5" w:name="_Toc131181131"/>
      <w:r>
        <w:lastRenderedPageBreak/>
        <w:t>Objetivos</w:t>
      </w:r>
      <w:r w:rsidR="0064632F">
        <w:t xml:space="preserve"> iniciales</w:t>
      </w:r>
      <w:bookmarkEnd w:id="5"/>
    </w:p>
    <w:p w14:paraId="79868FC9" w14:textId="5AD98107" w:rsidR="0073626B" w:rsidRDefault="00D53096" w:rsidP="0073626B">
      <w:r>
        <w:t>A la hora de presentar la propuesta de proyecto</w:t>
      </w:r>
      <w:r w:rsidR="007D3261">
        <w:t xml:space="preserve">, se estipularon una serie de objetivos que, como veremos más adelante, se cumplen. A grandes rasgos, el objetivo principal del proyecto es desarrollar tres tipos de aplicaciones, las cuáles han sido desarrolladas </w:t>
      </w:r>
      <w:r w:rsidR="005D4738">
        <w:rPr>
          <w:i/>
          <w:iCs/>
        </w:rPr>
        <w:t>grosso modo</w:t>
      </w:r>
      <w:r w:rsidR="005D4738">
        <w:t>. Para la parte administrativa, tenemos como objetivos desarrollar un CRUD (</w:t>
      </w:r>
      <w:r w:rsidR="005D4738" w:rsidRPr="005D4738">
        <w:rPr>
          <w:i/>
          <w:iCs/>
        </w:rPr>
        <w:t>Create</w:t>
      </w:r>
      <w:r w:rsidR="005D4738">
        <w:t xml:space="preserve">, </w:t>
      </w:r>
      <w:r w:rsidR="005D4738" w:rsidRPr="005D4738">
        <w:rPr>
          <w:i/>
          <w:iCs/>
        </w:rPr>
        <w:t>Read</w:t>
      </w:r>
      <w:r w:rsidR="005D4738">
        <w:t xml:space="preserve">, </w:t>
      </w:r>
      <w:r w:rsidR="005D4738" w:rsidRPr="005D4738">
        <w:rPr>
          <w:i/>
          <w:iCs/>
        </w:rPr>
        <w:t>Update</w:t>
      </w:r>
      <w:r w:rsidR="005D4738">
        <w:t xml:space="preserve"> </w:t>
      </w:r>
      <w:r w:rsidR="005D4738" w:rsidRPr="005D4738">
        <w:rPr>
          <w:i/>
          <w:iCs/>
        </w:rPr>
        <w:t>Delete</w:t>
      </w:r>
      <w:r w:rsidR="005D4738">
        <w:t xml:space="preserve">) completamente funcional. </w:t>
      </w:r>
    </w:p>
    <w:p w14:paraId="6537C002" w14:textId="7BD9C7EE" w:rsidR="0073626B" w:rsidRDefault="0073626B" w:rsidP="0073626B">
      <w:r>
        <w:t>Por otro lado, a la hora de desarrollar la aplicación para los trabajadores, concretamente para los camareros, el objetivo es crear distintas funciones, las cuales son:</w:t>
      </w:r>
    </w:p>
    <w:p w14:paraId="1953EB3F" w14:textId="1D342A4C" w:rsidR="0073626B" w:rsidRDefault="0073626B" w:rsidP="0073626B">
      <w:pPr>
        <w:pStyle w:val="Prrafodelista"/>
        <w:numPr>
          <w:ilvl w:val="0"/>
          <w:numId w:val="31"/>
        </w:numPr>
      </w:pPr>
      <w:r>
        <w:t>Creación de pedidos y pagos.</w:t>
      </w:r>
    </w:p>
    <w:p w14:paraId="544ACDCE" w14:textId="2EC6D708" w:rsidR="0073626B" w:rsidRDefault="0073626B" w:rsidP="0073626B">
      <w:pPr>
        <w:pStyle w:val="Prrafodelista"/>
        <w:numPr>
          <w:ilvl w:val="0"/>
          <w:numId w:val="31"/>
        </w:numPr>
      </w:pPr>
      <w:r>
        <w:t>Creación de facturas.</w:t>
      </w:r>
    </w:p>
    <w:p w14:paraId="6F3BFAD3" w14:textId="7547654C" w:rsidR="0073626B" w:rsidRDefault="0073626B" w:rsidP="0073626B">
      <w:pPr>
        <w:pStyle w:val="Prrafodelista"/>
        <w:numPr>
          <w:ilvl w:val="0"/>
          <w:numId w:val="31"/>
        </w:numPr>
      </w:pPr>
      <w:r>
        <w:t>Diseño de un menú e implementarlo en la aplicación actual.</w:t>
      </w:r>
    </w:p>
    <w:p w14:paraId="4F05FD95" w14:textId="19974E82" w:rsidR="0073626B" w:rsidRDefault="0073626B" w:rsidP="0073626B">
      <w:r>
        <w:t>En cambio, en la vista de los cocineros tendremos una única función</w:t>
      </w:r>
      <w:r w:rsidR="00BB3CC5">
        <w:t>; visualizar los pedidos y todos sus detalles.</w:t>
      </w:r>
    </w:p>
    <w:p w14:paraId="307234D7" w14:textId="7C4BF251" w:rsidR="00BB3CC5" w:rsidRDefault="00BB3CC5" w:rsidP="00430960">
      <w:r>
        <w:t xml:space="preserve">Como objetivo adicional, se desea implementar un </w:t>
      </w:r>
      <w:r>
        <w:rPr>
          <w:i/>
          <w:iCs/>
        </w:rPr>
        <w:t>socket</w:t>
      </w:r>
      <w:r>
        <w:t xml:space="preserve"> para que dichas aplicaciones sean en tiempo real y que los cocineros no tengan la necesidad de darle un botón para recibir los nuevos pedidos</w:t>
      </w:r>
    </w:p>
    <w:p w14:paraId="5089F492" w14:textId="58231925" w:rsidR="00BB3CC5" w:rsidRDefault="00BB3CC5" w:rsidP="0073626B">
      <w:r>
        <w:t xml:space="preserve">La tercera aplicación que se desea </w:t>
      </w:r>
      <w:r w:rsidR="00C73204">
        <w:t xml:space="preserve">desarrollar tiene como función principal la de crear pedidos a domicilio. También se quiere desarrollar una vista con el menú completo con el objetivo de ayudar al usuario final en la elección de sus productos. </w:t>
      </w:r>
      <w:r w:rsidR="00430960">
        <w:t xml:space="preserve">Asimismo, como en la anterior aplicación, se intentará implementar un </w:t>
      </w:r>
      <w:r w:rsidR="00430960">
        <w:rPr>
          <w:i/>
          <w:iCs/>
        </w:rPr>
        <w:t>socket</w:t>
      </w:r>
      <w:r w:rsidR="00430960">
        <w:t xml:space="preserve"> para que sea una aplicación en tiempo real, facilitando tanto la llegada de los pedidos como las actualizaciones del mismo.</w:t>
      </w:r>
    </w:p>
    <w:p w14:paraId="55887DBA" w14:textId="27142C70" w:rsidR="00430960" w:rsidRDefault="00430960" w:rsidP="0073626B">
      <w:r>
        <w:t xml:space="preserve">Como último objetivo prioritario de este proyecto, se desarrollará un software intermediario que tiene como finalidad la comunicación entre aplicaciones y la base de datos. En ella, se desarrollarán distintas funciones que </w:t>
      </w:r>
      <w:proofErr w:type="gramStart"/>
      <w:r>
        <w:t>ayudaran</w:t>
      </w:r>
      <w:proofErr w:type="gramEnd"/>
      <w:r>
        <w:t xml:space="preserve"> en la comunicación del software anteriormente nombrado.</w:t>
      </w:r>
    </w:p>
    <w:p w14:paraId="4BF97D8F" w14:textId="6B1EEAFB" w:rsidR="007A1FE0" w:rsidRDefault="007A1FE0" w:rsidP="0073626B">
      <w:r>
        <w:t>Por último, como objetivo ajeno a la programación en sí, se desea diseñar y recrear el menú del restaurante y realizar las fotografías correspondientes para utilizarlas en las distintas aplicaciones.</w:t>
      </w:r>
    </w:p>
    <w:p w14:paraId="1C298A1C" w14:textId="77777777" w:rsidR="007A1FE0" w:rsidRDefault="007A1FE0">
      <w:pPr>
        <w:spacing w:after="0" w:line="240" w:lineRule="auto"/>
        <w:ind w:firstLine="0"/>
        <w:jc w:val="left"/>
      </w:pPr>
      <w:r>
        <w:br w:type="page"/>
      </w:r>
    </w:p>
    <w:p w14:paraId="40F0A60C" w14:textId="7F1C72C4" w:rsidR="00430960" w:rsidRDefault="0064632F" w:rsidP="007A1FE0">
      <w:pPr>
        <w:pStyle w:val="Ttulo02"/>
      </w:pPr>
      <w:bookmarkStart w:id="6" w:name="_Toc131181132"/>
      <w:r>
        <w:lastRenderedPageBreak/>
        <w:t>Objetivos cumplidos</w:t>
      </w:r>
      <w:bookmarkEnd w:id="6"/>
    </w:p>
    <w:p w14:paraId="016BD433" w14:textId="77777777" w:rsidR="0064632F" w:rsidRPr="0064632F" w:rsidRDefault="0064632F" w:rsidP="0064632F"/>
    <w:p w14:paraId="1C6F8915" w14:textId="0325385A" w:rsidR="00177C5A" w:rsidRDefault="00177C5A" w:rsidP="00AC2897"/>
    <w:p w14:paraId="07DB4622" w14:textId="32A6DAA4" w:rsidR="0064632F" w:rsidRDefault="0064632F" w:rsidP="0064632F">
      <w:pPr>
        <w:pStyle w:val="Ttulo02"/>
      </w:pPr>
      <w:bookmarkStart w:id="7" w:name="_Toc131181133"/>
      <w:r>
        <w:t>Justificación del proyecto</w:t>
      </w:r>
      <w:bookmarkEnd w:id="7"/>
    </w:p>
    <w:p w14:paraId="195E452F" w14:textId="77777777" w:rsidR="00712BD1" w:rsidRDefault="0064632F" w:rsidP="00AC2897">
      <w:r>
        <w:t xml:space="preserve">La decisión de desarrollar este proyecto </w:t>
      </w:r>
      <w:r w:rsidR="00712BD1">
        <w:t>tiene un trasfondo totalmente personal. Mis padres, desde pequeño, me han transmitido un amor y una pasión por la comida que, a día de hoy, sigo manteniendo. Además, siempre me han ido enseñando a cocinar, desde una simple merienda hasta algún plato que pueda alimentar a una familia entera.</w:t>
      </w:r>
    </w:p>
    <w:p w14:paraId="45EF83E6" w14:textId="489DABCC" w:rsidR="007A1FE0" w:rsidRDefault="00712BD1" w:rsidP="00AC2897">
      <w:r>
        <w:t>Por otro lado</w:t>
      </w:r>
      <w:r w:rsidR="0033146C">
        <w:t xml:space="preserve">, otra parte característica de este proyecto es que mantenga una dieta vegana. Desde hace unos años, mi curiosidad sobre este tipo de dietas ha ido en auge, siendo el confinamiento uno de los momentos en los que más me centré en ello. </w:t>
      </w:r>
      <w:r w:rsidR="006B2AB8">
        <w:t>Desde entonces, he descubierto un mundo culinario muy interesante</w:t>
      </w:r>
      <w:r w:rsidR="0033146C">
        <w:t xml:space="preserve">, tanto como plantear llevar este tipo de dieta, aunque no es correcto llamarlo </w:t>
      </w:r>
      <w:r w:rsidR="006B2AB8">
        <w:t>de tal manera</w:t>
      </w:r>
      <w:r w:rsidR="0033146C">
        <w:t xml:space="preserve">. </w:t>
      </w:r>
    </w:p>
    <w:p w14:paraId="23BC78CA" w14:textId="4DA506EE" w:rsidR="00B51799" w:rsidRPr="00A571AD" w:rsidRDefault="0033146C" w:rsidP="00A571AD">
      <w:pPr>
        <w:sectPr w:rsidR="00B51799" w:rsidRPr="00A571AD" w:rsidSect="00903328">
          <w:footerReference w:type="default" r:id="rId20"/>
          <w:type w:val="evenPage"/>
          <w:pgSz w:w="11906" w:h="16838" w:code="9"/>
          <w:pgMar w:top="1134" w:right="1418" w:bottom="1134" w:left="1701" w:header="709" w:footer="709" w:gutter="0"/>
          <w:pgNumType w:start="1"/>
          <w:cols w:space="708"/>
          <w:docGrid w:linePitch="360"/>
        </w:sectPr>
      </w:pPr>
      <w:r>
        <w:t xml:space="preserve">En conclusión, he juntado </w:t>
      </w:r>
      <w:r w:rsidR="006B2AB8">
        <w:t>dos</w:t>
      </w:r>
      <w:r>
        <w:t xml:space="preserve"> facetas que me</w:t>
      </w:r>
      <w:r w:rsidR="006B2AB8">
        <w:t xml:space="preserve"> hacen feliz, la programación y la cocina, junto a un mundo culinario que no está para nada explotado. Además de crearme un reto en cuánto a la programación, decidí conjuntarlo con la creación de un menú propio para fusionar al máximo posible estas dos facetas propias</w:t>
      </w:r>
      <w:r w:rsidR="009F38F6">
        <w:t>.</w:t>
      </w:r>
    </w:p>
    <w:p w14:paraId="769D3429" w14:textId="5B6EC15A" w:rsidR="007A1FE0" w:rsidRDefault="007A1FE0" w:rsidP="003F1266">
      <w:pPr>
        <w:pStyle w:val="Ttulo01"/>
      </w:pPr>
      <w:bookmarkStart w:id="8" w:name="_Toc131181134"/>
      <w:r>
        <w:lastRenderedPageBreak/>
        <w:t>Estudio económico</w:t>
      </w:r>
      <w:bookmarkEnd w:id="8"/>
    </w:p>
    <w:p w14:paraId="5A932E94" w14:textId="6928891B" w:rsidR="00681A30" w:rsidRPr="007A1FE0" w:rsidRDefault="007A1FE0" w:rsidP="007A1FE0">
      <w:pPr>
        <w:spacing w:after="0" w:line="240" w:lineRule="auto"/>
        <w:ind w:firstLine="0"/>
        <w:jc w:val="left"/>
        <w:rPr>
          <w:rFonts w:ascii="Arial" w:hAnsi="Arial" w:cs="Arial"/>
          <w:b/>
          <w:bCs/>
          <w:kern w:val="32"/>
          <w:sz w:val="40"/>
          <w:szCs w:val="40"/>
        </w:rPr>
      </w:pPr>
      <w:r>
        <w:br w:type="page"/>
      </w:r>
    </w:p>
    <w:p w14:paraId="42958AC3" w14:textId="77777777" w:rsidR="00235633" w:rsidRDefault="00235633" w:rsidP="00FB36F7">
      <w:pPr>
        <w:jc w:val="right"/>
      </w:pPr>
    </w:p>
    <w:p w14:paraId="7DF92CA8" w14:textId="77777777" w:rsidR="00681A30" w:rsidRDefault="00681A30" w:rsidP="00C73231"/>
    <w:p w14:paraId="5B3336B8" w14:textId="77777777" w:rsidR="00235633" w:rsidRDefault="00235633" w:rsidP="00C73231">
      <w:pPr>
        <w:sectPr w:rsidR="00235633" w:rsidSect="00903328">
          <w:type w:val="evenPage"/>
          <w:pgSz w:w="11906" w:h="16838" w:code="9"/>
          <w:pgMar w:top="1134" w:right="1418" w:bottom="1134" w:left="1701" w:header="709" w:footer="709" w:gutter="0"/>
          <w:cols w:space="708"/>
          <w:docGrid w:linePitch="360"/>
        </w:sectPr>
      </w:pPr>
    </w:p>
    <w:p w14:paraId="56C71D44" w14:textId="4099F8C4" w:rsidR="00886822" w:rsidRDefault="007A1FE0" w:rsidP="00235633">
      <w:pPr>
        <w:pStyle w:val="Ttulo01"/>
      </w:pPr>
      <w:bookmarkStart w:id="9" w:name="_Toc131181135"/>
      <w:r>
        <w:lastRenderedPageBreak/>
        <w:t>Análisis</w:t>
      </w:r>
      <w:bookmarkEnd w:id="9"/>
    </w:p>
    <w:p w14:paraId="29892896" w14:textId="77777777" w:rsidR="00087E87" w:rsidRDefault="00A571AD" w:rsidP="00A571AD">
      <w:r>
        <w:t xml:space="preserve">En el siguiente apartado nos centraremos en el análisis previo que ha de hacerse siempre a la hora de desarrollar un proyecto. </w:t>
      </w:r>
    </w:p>
    <w:p w14:paraId="2FBA8D2D" w14:textId="0DE6D883" w:rsidR="00886822" w:rsidRDefault="00087E87" w:rsidP="00A571AD">
      <w:r>
        <w:t>A continuación, d</w:t>
      </w:r>
      <w:r w:rsidR="00A571AD">
        <w:t>esarrollaremos distintos puntos</w:t>
      </w:r>
      <w:r>
        <w:t>, d</w:t>
      </w:r>
      <w:r w:rsidR="00A571AD">
        <w:t>esde una planificación inicial, con el Diagrama de Gantt, hasta casos de usos y diagrama de clases</w:t>
      </w:r>
      <w:r>
        <w:t>.</w:t>
      </w:r>
    </w:p>
    <w:p w14:paraId="6C0CE125" w14:textId="39CACDBA" w:rsidR="00087E87" w:rsidRDefault="00087E87" w:rsidP="00087E87">
      <w:pPr>
        <w:pStyle w:val="Ttulo02"/>
      </w:pPr>
      <w:bookmarkStart w:id="10" w:name="_Toc131181136"/>
      <w:r>
        <w:t>Planificación temporal</w:t>
      </w:r>
      <w:bookmarkEnd w:id="10"/>
    </w:p>
    <w:p w14:paraId="51487465" w14:textId="3AFD0FE1" w:rsidR="002E4A04" w:rsidRDefault="00087E87" w:rsidP="002E4A04">
      <w:r>
        <w:t>La planificación temporal es un apartado más que importante a la hora de desarrollar</w:t>
      </w:r>
      <w:r w:rsidR="00E874C1">
        <w:t xml:space="preserve"> un proyecto de cualquier tipo. De esta manera, podemos tener un control sobre las acciones que realizamos durante el mismo. Además, realizar esta planificación nos puede ayudar en futuros proyecto a la hora de organiza</w:t>
      </w:r>
      <w:r w:rsidR="002E4A04">
        <w:t>rlo mejor en el tiempo.</w:t>
      </w:r>
    </w:p>
    <w:p w14:paraId="195708B3" w14:textId="0DF15833" w:rsidR="002E4A04" w:rsidRDefault="002E4A04" w:rsidP="002E4A04">
      <w:r>
        <w:t>Uno de los procedimientos más conocidos y utilizados en este ámbito es el “Diagrama de Gantt”. Este diagram</w:t>
      </w:r>
      <w:r w:rsidR="00900058">
        <w:t>a</w:t>
      </w:r>
      <w:r>
        <w:t xml:space="preserve"> te proporciona una vista general de las tareas programadas. Además, muestra datos de interés como la fecha de inicio y final del proyecto, en cuántas tareas está dividido el proyecto, una estimación aproximada de cuánto </w:t>
      </w:r>
      <w:r w:rsidR="00900058">
        <w:t>tiempo se llevará a cabo en cada tarea y la manera en la que las tareas están relacionadas entre sí.</w:t>
      </w:r>
    </w:p>
    <w:p w14:paraId="7ED14EE0" w14:textId="77C2A331" w:rsidR="00900058" w:rsidRDefault="00900058" w:rsidP="002E4A04">
      <w:r>
        <w:t>A continuación, mostraré el diagrama de Gantt realizado al comienzo de este proyecto.</w:t>
      </w:r>
    </w:p>
    <w:p w14:paraId="00FB8F3B" w14:textId="55838F13" w:rsidR="00900058" w:rsidRPr="00087E87" w:rsidRDefault="00900058" w:rsidP="002E4A04">
      <w:r>
        <w:rPr>
          <w:noProof/>
        </w:rPr>
        <w:lastRenderedPageBreak/>
        <w:drawing>
          <wp:inline distT="0" distB="0" distL="0" distR="0" wp14:anchorId="33149E79" wp14:editId="06AD7607">
            <wp:extent cx="5579745" cy="4184650"/>
            <wp:effectExtent l="0" t="0" r="190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1">
                      <a:extLst>
                        <a:ext uri="{28A0092B-C50C-407E-A947-70E740481C1C}">
                          <a14:useLocalDpi xmlns:a14="http://schemas.microsoft.com/office/drawing/2010/main" val="0"/>
                        </a:ext>
                      </a:extLst>
                    </a:blip>
                    <a:stretch>
                      <a:fillRect/>
                    </a:stretch>
                  </pic:blipFill>
                  <pic:spPr>
                    <a:xfrm>
                      <a:off x="0" y="0"/>
                      <a:ext cx="5579745" cy="4184650"/>
                    </a:xfrm>
                    <a:prstGeom prst="rect">
                      <a:avLst/>
                    </a:prstGeom>
                  </pic:spPr>
                </pic:pic>
              </a:graphicData>
            </a:graphic>
          </wp:inline>
        </w:drawing>
      </w:r>
    </w:p>
    <w:p w14:paraId="69F3E46A" w14:textId="20AD4426" w:rsidR="00A571AD" w:rsidRDefault="00ED4409" w:rsidP="00A571AD">
      <w:pPr>
        <w:rPr>
          <w:sz w:val="96"/>
          <w:szCs w:val="96"/>
        </w:rPr>
      </w:pPr>
      <w:r w:rsidRPr="00ED4409">
        <w:rPr>
          <w:sz w:val="96"/>
          <w:szCs w:val="96"/>
        </w:rPr>
        <w:t>*COLOCAR EL DIAGRAMA DE GANTT FINAL*</w:t>
      </w:r>
    </w:p>
    <w:p w14:paraId="321C2CD6" w14:textId="1D4BC035" w:rsidR="00ED4409" w:rsidRDefault="00ED4409" w:rsidP="00ED4409">
      <w:pPr>
        <w:pStyle w:val="Ttulo02"/>
      </w:pPr>
      <w:bookmarkStart w:id="11" w:name="_Toc131181137"/>
      <w:r>
        <w:t>Casos de uso</w:t>
      </w:r>
      <w:bookmarkEnd w:id="11"/>
    </w:p>
    <w:p w14:paraId="7E196939" w14:textId="22CB7BC1" w:rsidR="00D23594" w:rsidRPr="00D23594" w:rsidRDefault="00D23594" w:rsidP="00D23594">
      <w:r>
        <w:t xml:space="preserve">Antes que nada, se debe definir correctamente que es un caso de uso. Como su nombre indica, un caso de uso </w:t>
      </w:r>
      <w:r w:rsidR="001428BF">
        <w:t>es una secuencia de acciones que debe realizar alguien o algo, llamado actor, para llevar a cabo un proceso.</w:t>
      </w:r>
    </w:p>
    <w:p w14:paraId="26ECC0F6" w14:textId="735754CE" w:rsidR="00ED4409" w:rsidRDefault="00D23594" w:rsidP="00A571AD">
      <w:r>
        <w:lastRenderedPageBreak/>
        <w:t>Como en cualquier aplicación, antes de su desarrollo se deben crear distintos casos de usos ajustado al, valga la redundancia, su uso. Por ello, he realizado los distintos casos de uso para las aplicaciones que desarrollaré.</w:t>
      </w:r>
    </w:p>
    <w:p w14:paraId="785D5DCA" w14:textId="7D99054E" w:rsidR="001428BF" w:rsidRDefault="001428BF" w:rsidP="00A571AD">
      <w:r>
        <w:t>Para comenzar, desarrollaremos los casos de uso de la aplicación orientada en el uso administrativo.</w:t>
      </w:r>
    </w:p>
    <w:p w14:paraId="726D73C0" w14:textId="78571A54" w:rsidR="001428BF" w:rsidRDefault="001428BF" w:rsidP="001428BF">
      <w:pPr>
        <w:pStyle w:val="Ttulo03"/>
      </w:pPr>
      <w:bookmarkStart w:id="12" w:name="_Toc131181138"/>
      <w:r>
        <w:t>Aplicación administrativa</w:t>
      </w:r>
      <w:bookmarkEnd w:id="12"/>
    </w:p>
    <w:p w14:paraId="721A15AA" w14:textId="285675FB" w:rsidR="00ED4409" w:rsidRPr="001428BF" w:rsidRDefault="0023653E" w:rsidP="00A571AD">
      <w:pPr>
        <w:rPr>
          <w:u w:val="single"/>
        </w:rPr>
      </w:pPr>
      <w:r>
        <w:rPr>
          <w:noProof/>
          <w:u w:val="single"/>
        </w:rPr>
        <w:drawing>
          <wp:inline distT="0" distB="0" distL="0" distR="0" wp14:anchorId="17F8F1F5" wp14:editId="27569512">
            <wp:extent cx="3874688" cy="28135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10469" cy="2839542"/>
                    </a:xfrm>
                    <a:prstGeom prst="rect">
                      <a:avLst/>
                    </a:prstGeom>
                  </pic:spPr>
                </pic:pic>
              </a:graphicData>
            </a:graphic>
          </wp:inline>
        </w:drawing>
      </w:r>
    </w:p>
    <w:p w14:paraId="2D03F065" w14:textId="54772BC0" w:rsidR="00ED4409" w:rsidRDefault="002C70A8" w:rsidP="002C70A8">
      <w:pPr>
        <w:pStyle w:val="Ttulo04"/>
      </w:pPr>
      <w:bookmarkStart w:id="13" w:name="_Toc131181139"/>
      <w:r>
        <w:t>Caso de uso – Gestionar usuarios</w:t>
      </w:r>
      <w:r w:rsidR="00B64505">
        <w:t>, trabajadores y platos</w:t>
      </w:r>
      <w:bookmarkEnd w:id="13"/>
    </w:p>
    <w:p w14:paraId="7AD640FC" w14:textId="47E756C3" w:rsidR="00B64505" w:rsidRPr="00B64505" w:rsidRDefault="00B64505" w:rsidP="00B64505">
      <w:r>
        <w:t xml:space="preserve">Antes de empezar en sí con este caso de uso, agruparemos las tres acciones que puede realizar el usuario administrador en nuestra aplicación porque realmente es la misma acción, únicamente cambia la entidad a la que hace efecto. </w:t>
      </w:r>
    </w:p>
    <w:p w14:paraId="69774C0B" w14:textId="70735331" w:rsidR="00ED4409" w:rsidRDefault="002C70A8" w:rsidP="002C70A8">
      <w:pPr>
        <w:ind w:firstLine="0"/>
      </w:pPr>
      <w:r w:rsidRPr="002C70A8">
        <w:rPr>
          <w:i/>
          <w:iCs/>
        </w:rPr>
        <w:t>Descripción</w:t>
      </w:r>
      <w:r>
        <w:t xml:space="preserve">: El administrador desea gestionar </w:t>
      </w:r>
      <w:r w:rsidR="00B64505">
        <w:t>una entidad</w:t>
      </w:r>
      <w:r>
        <w:t>, ya sea para crear, borrar o modificar.</w:t>
      </w:r>
    </w:p>
    <w:p w14:paraId="28011B88" w14:textId="6270F4C4" w:rsidR="002C70A8" w:rsidRDefault="002C70A8" w:rsidP="002C70A8">
      <w:pPr>
        <w:ind w:firstLine="0"/>
      </w:pPr>
      <w:r w:rsidRPr="002C70A8">
        <w:rPr>
          <w:i/>
          <w:iCs/>
        </w:rPr>
        <w:t>Actor</w:t>
      </w:r>
      <w:r>
        <w:t>: Administrador.</w:t>
      </w:r>
    </w:p>
    <w:p w14:paraId="7AF4E01E" w14:textId="19242696" w:rsidR="002C70A8" w:rsidRDefault="002C70A8" w:rsidP="002C70A8">
      <w:pPr>
        <w:ind w:firstLine="0"/>
      </w:pPr>
      <w:r w:rsidRPr="002C70A8">
        <w:rPr>
          <w:i/>
          <w:iCs/>
        </w:rPr>
        <w:t>Precondiciones</w:t>
      </w:r>
      <w:r>
        <w:t>: El usuario sea ha registrado y tiene el rol “Administrador”.</w:t>
      </w:r>
    </w:p>
    <w:p w14:paraId="079BA584" w14:textId="0BD0C739" w:rsidR="002C70A8" w:rsidRDefault="002C70A8" w:rsidP="002C70A8">
      <w:pPr>
        <w:ind w:firstLine="0"/>
        <w:rPr>
          <w:i/>
          <w:iCs/>
        </w:rPr>
      </w:pPr>
      <w:r w:rsidRPr="002C70A8">
        <w:rPr>
          <w:i/>
          <w:iCs/>
        </w:rPr>
        <w:t>Curso normal de la acción</w:t>
      </w:r>
      <w:r>
        <w:rPr>
          <w:i/>
          <w:iCs/>
        </w:rPr>
        <w:t>:</w:t>
      </w:r>
    </w:p>
    <w:p w14:paraId="63779C83" w14:textId="5970CC15" w:rsidR="002C70A8" w:rsidRDefault="002C70A8" w:rsidP="00282CCF">
      <w:pPr>
        <w:pStyle w:val="Prrafodelista"/>
        <w:numPr>
          <w:ilvl w:val="0"/>
          <w:numId w:val="36"/>
        </w:numPr>
      </w:pPr>
      <w:r>
        <w:t xml:space="preserve">El administrador </w:t>
      </w:r>
      <w:r w:rsidR="00282CCF">
        <w:t xml:space="preserve">accede a la pestaña </w:t>
      </w:r>
      <w:r w:rsidR="00B64505">
        <w:t>correspondiente a la entidad seleccionada.</w:t>
      </w:r>
    </w:p>
    <w:p w14:paraId="5D001F1A" w14:textId="68FE00E2" w:rsidR="00282CCF" w:rsidRDefault="00282CCF" w:rsidP="00282CCF">
      <w:pPr>
        <w:pStyle w:val="Prrafodelista"/>
        <w:numPr>
          <w:ilvl w:val="0"/>
          <w:numId w:val="36"/>
        </w:numPr>
      </w:pPr>
      <w:r>
        <w:t>La aplicación lista tod</w:t>
      </w:r>
      <w:r w:rsidR="00B64505">
        <w:t xml:space="preserve">as las entidades de la base de datos </w:t>
      </w:r>
      <w:r>
        <w:t>y el administrador elige una opción</w:t>
      </w:r>
      <w:r w:rsidR="002D1176">
        <w:t xml:space="preserve"> </w:t>
      </w:r>
      <w:r>
        <w:t>(Crear, Borrar o Modificar).</w:t>
      </w:r>
    </w:p>
    <w:p w14:paraId="55E46C13" w14:textId="396F1A2F" w:rsidR="00282CCF" w:rsidRDefault="00282CCF" w:rsidP="00282CCF">
      <w:pPr>
        <w:pStyle w:val="Prrafodelista"/>
        <w:numPr>
          <w:ilvl w:val="0"/>
          <w:numId w:val="36"/>
        </w:numPr>
      </w:pPr>
      <w:r>
        <w:t xml:space="preserve">Si elige </w:t>
      </w:r>
      <w:r w:rsidR="002D1176" w:rsidRPr="00B64505">
        <w:rPr>
          <w:i/>
          <w:iCs/>
        </w:rPr>
        <w:t>Crear</w:t>
      </w:r>
      <w:r>
        <w:t>, existirán los siguientes sucesos:</w:t>
      </w:r>
    </w:p>
    <w:p w14:paraId="5230A2D0" w14:textId="4ED7B12E" w:rsidR="00282CCF" w:rsidRDefault="00282CCF" w:rsidP="00282CCF">
      <w:pPr>
        <w:pStyle w:val="Prrafodelista"/>
        <w:numPr>
          <w:ilvl w:val="1"/>
          <w:numId w:val="36"/>
        </w:numPr>
      </w:pPr>
      <w:r>
        <w:t>El administrador introduce los datos d</w:t>
      </w:r>
      <w:r w:rsidR="00B64505">
        <w:t>e la nueva entidad</w:t>
      </w:r>
      <w:r w:rsidR="002D1176">
        <w:t>.</w:t>
      </w:r>
    </w:p>
    <w:p w14:paraId="6AF9DDC8" w14:textId="7F21C781" w:rsidR="00282CCF" w:rsidRDefault="00282CCF" w:rsidP="00282CCF">
      <w:pPr>
        <w:pStyle w:val="Prrafodelista"/>
        <w:numPr>
          <w:ilvl w:val="1"/>
          <w:numId w:val="36"/>
        </w:numPr>
      </w:pPr>
      <w:r>
        <w:lastRenderedPageBreak/>
        <w:t>El sistema comprueba si los datos son correctos</w:t>
      </w:r>
      <w:r w:rsidR="002D1176">
        <w:t>.</w:t>
      </w:r>
    </w:p>
    <w:p w14:paraId="04C34236" w14:textId="7E3B147D" w:rsidR="00282CCF" w:rsidRDefault="00282CCF" w:rsidP="00282CCF">
      <w:pPr>
        <w:pStyle w:val="Prrafodelista"/>
        <w:numPr>
          <w:ilvl w:val="1"/>
          <w:numId w:val="36"/>
        </w:numPr>
      </w:pPr>
      <w:r>
        <w:t xml:space="preserve">Ingresa </w:t>
      </w:r>
      <w:r w:rsidR="00B64505">
        <w:t xml:space="preserve">la nueva entidad </w:t>
      </w:r>
      <w:r w:rsidR="002D1176">
        <w:t>en la base de datos.</w:t>
      </w:r>
    </w:p>
    <w:p w14:paraId="0BF94C57" w14:textId="7BD3BAA1" w:rsidR="002D1176" w:rsidRDefault="002D1176" w:rsidP="002D1176">
      <w:pPr>
        <w:pStyle w:val="Prrafodelista"/>
        <w:numPr>
          <w:ilvl w:val="0"/>
          <w:numId w:val="36"/>
        </w:numPr>
      </w:pPr>
      <w:r>
        <w:t xml:space="preserve">Si elige </w:t>
      </w:r>
      <w:r w:rsidRPr="00B64505">
        <w:rPr>
          <w:i/>
          <w:iCs/>
        </w:rPr>
        <w:t>Modificar</w:t>
      </w:r>
      <w:r>
        <w:t>, ocurrirá lo siguiente:</w:t>
      </w:r>
    </w:p>
    <w:p w14:paraId="733892D7" w14:textId="134FFB3B" w:rsidR="002D1176" w:rsidRDefault="002D1176" w:rsidP="002D1176">
      <w:pPr>
        <w:pStyle w:val="Prrafodelista"/>
        <w:numPr>
          <w:ilvl w:val="1"/>
          <w:numId w:val="36"/>
        </w:numPr>
      </w:pPr>
      <w:r>
        <w:t>El administrador introduce los nuevos datos.</w:t>
      </w:r>
    </w:p>
    <w:p w14:paraId="434BB6E1" w14:textId="77777777" w:rsidR="002D1176" w:rsidRDefault="002D1176" w:rsidP="002D1176">
      <w:pPr>
        <w:pStyle w:val="Prrafodelista"/>
        <w:numPr>
          <w:ilvl w:val="1"/>
          <w:numId w:val="36"/>
        </w:numPr>
      </w:pPr>
      <w:r>
        <w:t>El sistema comprueba si los datos son correctos.</w:t>
      </w:r>
    </w:p>
    <w:p w14:paraId="22C6B82A" w14:textId="2D28B9F6" w:rsidR="00886822" w:rsidRDefault="00B64505" w:rsidP="002D1176">
      <w:pPr>
        <w:pStyle w:val="Prrafodelista"/>
        <w:numPr>
          <w:ilvl w:val="1"/>
          <w:numId w:val="36"/>
        </w:numPr>
      </w:pPr>
      <w:r>
        <w:t xml:space="preserve">Actualiza la entidad </w:t>
      </w:r>
      <w:r w:rsidR="002D1176">
        <w:t>en la base de datos.</w:t>
      </w:r>
    </w:p>
    <w:p w14:paraId="7E993961" w14:textId="4A745C27" w:rsidR="002D1176" w:rsidRDefault="002D1176" w:rsidP="002D1176">
      <w:pPr>
        <w:pStyle w:val="Prrafodelista"/>
        <w:numPr>
          <w:ilvl w:val="0"/>
          <w:numId w:val="36"/>
        </w:numPr>
      </w:pPr>
      <w:r>
        <w:t xml:space="preserve">Si elige </w:t>
      </w:r>
      <w:r w:rsidRPr="00B64505">
        <w:rPr>
          <w:i/>
          <w:iCs/>
        </w:rPr>
        <w:t>Borrar</w:t>
      </w:r>
      <w:r>
        <w:t>, los sucesos serán los siguientes:</w:t>
      </w:r>
    </w:p>
    <w:p w14:paraId="12984521" w14:textId="281064B8" w:rsidR="002D1176" w:rsidRDefault="002D1176" w:rsidP="002D1176">
      <w:pPr>
        <w:pStyle w:val="Prrafodelista"/>
        <w:numPr>
          <w:ilvl w:val="1"/>
          <w:numId w:val="36"/>
        </w:numPr>
      </w:pPr>
      <w:r>
        <w:t>El sistema comprueba que es</w:t>
      </w:r>
      <w:r w:rsidR="00B64505">
        <w:t xml:space="preserve">a entidad </w:t>
      </w:r>
      <w:r>
        <w:t>exista actualmente</w:t>
      </w:r>
    </w:p>
    <w:p w14:paraId="676D1EEE" w14:textId="3545FD11" w:rsidR="002D1176" w:rsidRDefault="002D1176" w:rsidP="002D1176">
      <w:pPr>
        <w:pStyle w:val="Prrafodelista"/>
        <w:numPr>
          <w:ilvl w:val="1"/>
          <w:numId w:val="36"/>
        </w:numPr>
      </w:pPr>
      <w:r>
        <w:t xml:space="preserve">El sistema elimina toda la información </w:t>
      </w:r>
      <w:r w:rsidR="00B64505">
        <w:t xml:space="preserve">relacionada con </w:t>
      </w:r>
      <w:proofErr w:type="gramStart"/>
      <w:r w:rsidR="00B64505">
        <w:t>esas entidad</w:t>
      </w:r>
      <w:proofErr w:type="gramEnd"/>
      <w:r w:rsidR="00B64505">
        <w:t xml:space="preserve"> en concreto.</w:t>
      </w:r>
    </w:p>
    <w:p w14:paraId="00371611" w14:textId="3EE9D647" w:rsidR="002D1176" w:rsidRDefault="002D1176" w:rsidP="002D1176">
      <w:pPr>
        <w:ind w:firstLine="0"/>
      </w:pPr>
      <w:r w:rsidRPr="002D1176">
        <w:rPr>
          <w:i/>
          <w:iCs/>
        </w:rPr>
        <w:t>Errores/Alternativas</w:t>
      </w:r>
      <w:r>
        <w:t>:</w:t>
      </w:r>
    </w:p>
    <w:p w14:paraId="215F0681" w14:textId="77777777" w:rsidR="007217D2" w:rsidRDefault="007217D2" w:rsidP="007217D2">
      <w:pPr>
        <w:pStyle w:val="Prrafodelista"/>
        <w:numPr>
          <w:ilvl w:val="0"/>
          <w:numId w:val="38"/>
        </w:numPr>
      </w:pPr>
      <w:r>
        <w:t>El sistema muestra, con una ventana emergente, que los datos son incorrectos, ya sea porque no cumplen un formato o porque ya están en uso.</w:t>
      </w:r>
      <w:r>
        <w:tab/>
      </w:r>
    </w:p>
    <w:p w14:paraId="1052E864" w14:textId="77777777" w:rsidR="007217D2" w:rsidRDefault="007217D2" w:rsidP="007217D2">
      <w:pPr>
        <w:pStyle w:val="Prrafodelista"/>
        <w:numPr>
          <w:ilvl w:val="0"/>
          <w:numId w:val="38"/>
        </w:numPr>
      </w:pPr>
      <w:r>
        <w:t>El sistema muestra, con una ventana emergente, que los datos son incorrectos, ya sea porque no cumplen un formato o porque ya están en uso.</w:t>
      </w:r>
      <w:r>
        <w:tab/>
      </w:r>
    </w:p>
    <w:p w14:paraId="07F22C19" w14:textId="6825C116" w:rsidR="007217D2" w:rsidRDefault="007217D2" w:rsidP="007217D2">
      <w:pPr>
        <w:pStyle w:val="Prrafodelista"/>
        <w:numPr>
          <w:ilvl w:val="0"/>
          <w:numId w:val="38"/>
        </w:numPr>
      </w:pPr>
      <w:r>
        <w:t>Algún dato no se borra correctamente.</w:t>
      </w:r>
    </w:p>
    <w:p w14:paraId="3C93DB4E" w14:textId="0E3604D7" w:rsidR="007A3912" w:rsidRPr="00B64505" w:rsidRDefault="007217D2" w:rsidP="00B64505">
      <w:pPr>
        <w:spacing w:after="0" w:line="240" w:lineRule="auto"/>
        <w:ind w:firstLine="0"/>
        <w:jc w:val="left"/>
        <w:rPr>
          <w:rFonts w:ascii="Arial" w:hAnsi="Arial" w:cs="Arial"/>
          <w:b/>
          <w:bCs/>
          <w:kern w:val="32"/>
          <w:sz w:val="28"/>
          <w:szCs w:val="40"/>
        </w:rPr>
      </w:pPr>
      <w:r>
        <w:br w:type="page"/>
      </w:r>
    </w:p>
    <w:p w14:paraId="6D76E3BD" w14:textId="6E5356CE" w:rsidR="00B64505" w:rsidRDefault="00B64505" w:rsidP="00B64505">
      <w:pPr>
        <w:pStyle w:val="Ttulo03"/>
      </w:pPr>
      <w:bookmarkStart w:id="14" w:name="_Toc131181140"/>
      <w:r>
        <w:lastRenderedPageBreak/>
        <w:t>Aplicación trabajadores</w:t>
      </w:r>
      <w:bookmarkEnd w:id="14"/>
    </w:p>
    <w:p w14:paraId="2B60210B" w14:textId="77777777" w:rsidR="00235633" w:rsidRDefault="00235633" w:rsidP="00C73231"/>
    <w:p w14:paraId="01679D39" w14:textId="46BD0F7D" w:rsidR="0023653E" w:rsidRDefault="0023653E" w:rsidP="00C73231">
      <w:pPr>
        <w:rPr>
          <w:noProof/>
        </w:rPr>
      </w:pPr>
      <w:r>
        <w:rPr>
          <w:noProof/>
        </w:rPr>
        <w:drawing>
          <wp:inline distT="0" distB="0" distL="0" distR="0" wp14:anchorId="5E07FD88" wp14:editId="7396436A">
            <wp:extent cx="5145569" cy="2580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23" cstate="print">
                      <a:extLst>
                        <a:ext uri="{28A0092B-C50C-407E-A947-70E740481C1C}">
                          <a14:useLocalDpi xmlns:a14="http://schemas.microsoft.com/office/drawing/2010/main" val="0"/>
                        </a:ext>
                      </a:extLst>
                    </a:blip>
                    <a:srcRect l="7781"/>
                    <a:stretch/>
                  </pic:blipFill>
                  <pic:spPr bwMode="auto">
                    <a:xfrm>
                      <a:off x="0" y="0"/>
                      <a:ext cx="5145569" cy="2580640"/>
                    </a:xfrm>
                    <a:prstGeom prst="rect">
                      <a:avLst/>
                    </a:prstGeom>
                    <a:ln>
                      <a:noFill/>
                    </a:ln>
                    <a:extLst>
                      <a:ext uri="{53640926-AAD7-44D8-BBD7-CCE9431645EC}">
                        <a14:shadowObscured xmlns:a14="http://schemas.microsoft.com/office/drawing/2010/main"/>
                      </a:ext>
                    </a:extLst>
                  </pic:spPr>
                </pic:pic>
              </a:graphicData>
            </a:graphic>
          </wp:inline>
        </w:drawing>
      </w:r>
    </w:p>
    <w:p w14:paraId="6C54CEF5" w14:textId="77777777" w:rsidR="00B64505" w:rsidRDefault="0023653E" w:rsidP="00C73231">
      <w:pPr>
        <w:pStyle w:val="Ttulo04"/>
      </w:pPr>
      <w:bookmarkStart w:id="15" w:name="_Toc131181141"/>
      <w:r>
        <w:t>Caso de uso – Camarero</w:t>
      </w:r>
      <w:bookmarkEnd w:id="15"/>
      <w:r>
        <w:t xml:space="preserve"> </w:t>
      </w:r>
    </w:p>
    <w:p w14:paraId="71D17234" w14:textId="6430D28E" w:rsidR="0022338B" w:rsidRDefault="0023653E" w:rsidP="0023653E">
      <w:pPr>
        <w:ind w:firstLine="0"/>
      </w:pPr>
      <w:r w:rsidRPr="004A2513">
        <w:rPr>
          <w:i/>
          <w:iCs/>
        </w:rPr>
        <w:t>Des</w:t>
      </w:r>
      <w:r w:rsidR="00C4389B" w:rsidRPr="004A2513">
        <w:rPr>
          <w:i/>
          <w:iCs/>
        </w:rPr>
        <w:t>cripción</w:t>
      </w:r>
      <w:r w:rsidR="00C4389B">
        <w:t>:</w:t>
      </w:r>
      <w:r w:rsidR="004A2513">
        <w:t xml:space="preserve"> El camarero gestiona los pedidos.</w:t>
      </w:r>
    </w:p>
    <w:p w14:paraId="400A8E91" w14:textId="7BF073FB" w:rsidR="004A2513" w:rsidRDefault="004A2513" w:rsidP="0023653E">
      <w:pPr>
        <w:ind w:firstLine="0"/>
      </w:pPr>
      <w:r w:rsidRPr="004A2513">
        <w:rPr>
          <w:i/>
          <w:iCs/>
        </w:rPr>
        <w:t>Actor</w:t>
      </w:r>
      <w:r>
        <w:t>: Camarero</w:t>
      </w:r>
    </w:p>
    <w:p w14:paraId="5BAE0FA9" w14:textId="7FAC09A2" w:rsidR="004A2513" w:rsidRDefault="004A2513" w:rsidP="0023653E">
      <w:pPr>
        <w:ind w:firstLine="0"/>
      </w:pPr>
      <w:r>
        <w:rPr>
          <w:i/>
          <w:iCs/>
        </w:rPr>
        <w:t>Precondiciones</w:t>
      </w:r>
      <w:r>
        <w:t>: El usuario tiene que haberse registrado y tener el rol de “Camarero”</w:t>
      </w:r>
    </w:p>
    <w:p w14:paraId="05FA8876" w14:textId="03C8EAD7" w:rsidR="004A2513" w:rsidRDefault="00BF67C1" w:rsidP="0023653E">
      <w:pPr>
        <w:ind w:firstLine="0"/>
      </w:pPr>
      <w:r>
        <w:rPr>
          <w:i/>
          <w:iCs/>
        </w:rPr>
        <w:t>Curso normal de la acción</w:t>
      </w:r>
      <w:r>
        <w:t>:</w:t>
      </w:r>
    </w:p>
    <w:p w14:paraId="4DE5EBA2" w14:textId="434AED95" w:rsidR="00BF67C1" w:rsidRDefault="00BF67C1" w:rsidP="00BF67C1">
      <w:pPr>
        <w:pStyle w:val="Prrafodelista"/>
        <w:numPr>
          <w:ilvl w:val="0"/>
          <w:numId w:val="39"/>
        </w:numPr>
      </w:pPr>
      <w:r>
        <w:t xml:space="preserve">El camarero </w:t>
      </w:r>
      <w:r w:rsidR="003A5FFF">
        <w:t>gestiona los pedidos</w:t>
      </w:r>
    </w:p>
    <w:p w14:paraId="2C895129" w14:textId="2B847AB0" w:rsidR="003A5FFF" w:rsidRDefault="003A5FFF" w:rsidP="00BF67C1">
      <w:pPr>
        <w:pStyle w:val="Prrafodelista"/>
        <w:numPr>
          <w:ilvl w:val="0"/>
          <w:numId w:val="39"/>
        </w:numPr>
      </w:pPr>
      <w:r>
        <w:t>El camarero crea un pedido</w:t>
      </w:r>
    </w:p>
    <w:p w14:paraId="146386FC" w14:textId="376D4B5D" w:rsidR="003A5FFF" w:rsidRDefault="003A5FFF" w:rsidP="00BF67C1">
      <w:pPr>
        <w:pStyle w:val="Prrafodelista"/>
        <w:numPr>
          <w:ilvl w:val="0"/>
          <w:numId w:val="39"/>
        </w:numPr>
      </w:pPr>
      <w:r>
        <w:t>El camarero añade productos según quiera el cliente</w:t>
      </w:r>
    </w:p>
    <w:p w14:paraId="7C7837FA" w14:textId="69ABF20E" w:rsidR="003A5FFF" w:rsidRDefault="003A5FFF" w:rsidP="0017013B">
      <w:pPr>
        <w:pStyle w:val="Prrafodelista"/>
        <w:numPr>
          <w:ilvl w:val="0"/>
          <w:numId w:val="39"/>
        </w:numPr>
      </w:pPr>
      <w:r>
        <w:t>Por último, el camarero envía el correo a cocina</w:t>
      </w:r>
      <w:r w:rsidR="0017013B">
        <w:t>.</w:t>
      </w:r>
    </w:p>
    <w:p w14:paraId="0471F49B" w14:textId="4FD02484" w:rsidR="0017013B" w:rsidRDefault="0017013B" w:rsidP="0017013B">
      <w:pPr>
        <w:ind w:firstLine="0"/>
      </w:pPr>
      <w:r w:rsidRPr="0017013B">
        <w:rPr>
          <w:i/>
          <w:iCs/>
        </w:rPr>
        <w:t>Errores/Alternativas</w:t>
      </w:r>
      <w:r>
        <w:t>:</w:t>
      </w:r>
    </w:p>
    <w:p w14:paraId="46AD0B12" w14:textId="33392067" w:rsidR="00F331E5" w:rsidRDefault="0017013B" w:rsidP="0017013B">
      <w:pPr>
        <w:ind w:firstLine="0"/>
      </w:pPr>
      <w:r>
        <w:t xml:space="preserve">2. Si hay pedidos ya realizados, el camarero puede </w:t>
      </w:r>
      <w:r w:rsidR="00F331E5">
        <w:t xml:space="preserve">cerrar un pedido. </w:t>
      </w:r>
    </w:p>
    <w:p w14:paraId="319CE703" w14:textId="4004AC48" w:rsidR="00F331E5" w:rsidRDefault="00F331E5" w:rsidP="0017013B">
      <w:pPr>
        <w:ind w:firstLine="0"/>
      </w:pPr>
      <w:r>
        <w:tab/>
        <w:t>2.1 Debe comprobar si el pago está pagado correctamente.</w:t>
      </w:r>
    </w:p>
    <w:p w14:paraId="6AC9471D" w14:textId="562AC6DD" w:rsidR="00F331E5" w:rsidRDefault="00F331E5" w:rsidP="00F331E5">
      <w:pPr>
        <w:ind w:left="708" w:firstLine="0"/>
      </w:pPr>
      <w:r>
        <w:t>2.2 Puede cancelar el pedido si este no ha sido pagado correctamente o el cliente desea cancelarlo</w:t>
      </w:r>
      <w:r w:rsidR="00935CAC">
        <w:t>.</w:t>
      </w:r>
    </w:p>
    <w:p w14:paraId="7DF8C103" w14:textId="77777777" w:rsidR="00F331E5" w:rsidRDefault="00F331E5">
      <w:pPr>
        <w:spacing w:after="0" w:line="240" w:lineRule="auto"/>
        <w:ind w:firstLine="0"/>
        <w:jc w:val="left"/>
        <w:rPr>
          <w:rFonts w:ascii="Arial" w:hAnsi="Arial" w:cs="Arial"/>
          <w:b/>
          <w:bCs/>
          <w:kern w:val="32"/>
          <w:sz w:val="28"/>
          <w:szCs w:val="40"/>
        </w:rPr>
      </w:pPr>
      <w:r>
        <w:br w:type="page"/>
      </w:r>
    </w:p>
    <w:p w14:paraId="374B6ABA" w14:textId="4B117E02" w:rsidR="00F331E5" w:rsidRDefault="00F331E5" w:rsidP="00F331E5">
      <w:pPr>
        <w:pStyle w:val="Ttulo04"/>
      </w:pPr>
      <w:r>
        <w:lastRenderedPageBreak/>
        <w:t>Caso de uso – Cocinero</w:t>
      </w:r>
    </w:p>
    <w:p w14:paraId="791BFE8C" w14:textId="2338D407" w:rsidR="00F331E5" w:rsidRDefault="00F331E5" w:rsidP="00F331E5">
      <w:r w:rsidRPr="00F331E5">
        <w:rPr>
          <w:i/>
          <w:iCs/>
        </w:rPr>
        <w:t>Descripción</w:t>
      </w:r>
      <w:r>
        <w:t>: El cocinero recibe y prepara pedidos</w:t>
      </w:r>
      <w:r w:rsidR="00935CAC">
        <w:t>.</w:t>
      </w:r>
    </w:p>
    <w:p w14:paraId="28C65C0F" w14:textId="774B6A45" w:rsidR="00F331E5" w:rsidRDefault="00F331E5" w:rsidP="00F331E5">
      <w:r w:rsidRPr="00F331E5">
        <w:rPr>
          <w:i/>
          <w:iCs/>
        </w:rPr>
        <w:t>Actor</w:t>
      </w:r>
      <w:r>
        <w:t>: Cocinero</w:t>
      </w:r>
      <w:r w:rsidR="00935CAC">
        <w:t>.</w:t>
      </w:r>
    </w:p>
    <w:p w14:paraId="11C8826C" w14:textId="4A0037AD" w:rsidR="00F331E5" w:rsidRDefault="00F331E5" w:rsidP="00F331E5">
      <w:r w:rsidRPr="00F331E5">
        <w:rPr>
          <w:i/>
          <w:iCs/>
        </w:rPr>
        <w:t>Curso normal de la acción</w:t>
      </w:r>
      <w:r>
        <w:t>:</w:t>
      </w:r>
    </w:p>
    <w:p w14:paraId="0564C3DD" w14:textId="7158D0B3" w:rsidR="00F331E5" w:rsidRDefault="00F331E5" w:rsidP="00F331E5">
      <w:pPr>
        <w:pStyle w:val="Prrafodelista"/>
        <w:numPr>
          <w:ilvl w:val="0"/>
          <w:numId w:val="41"/>
        </w:numPr>
      </w:pPr>
      <w:r>
        <w:t>El cocinero recibe pedidos</w:t>
      </w:r>
      <w:r w:rsidR="00935CAC">
        <w:t>.</w:t>
      </w:r>
    </w:p>
    <w:p w14:paraId="5ACFCCF4" w14:textId="2C4F1802" w:rsidR="00F331E5" w:rsidRDefault="00935CAC" w:rsidP="00F331E5">
      <w:pPr>
        <w:pStyle w:val="Prrafodelista"/>
        <w:numPr>
          <w:ilvl w:val="0"/>
          <w:numId w:val="41"/>
        </w:numPr>
      </w:pPr>
      <w:r>
        <w:t>Tras esto, los prepara.</w:t>
      </w:r>
    </w:p>
    <w:p w14:paraId="4F641EF5" w14:textId="58681734" w:rsidR="00935CAC" w:rsidRDefault="00935CAC" w:rsidP="00F331E5">
      <w:pPr>
        <w:pStyle w:val="Prrafodelista"/>
        <w:numPr>
          <w:ilvl w:val="0"/>
          <w:numId w:val="41"/>
        </w:numPr>
      </w:pPr>
      <w:r>
        <w:t>Cuando el pedido está acabado, lo finaliza.</w:t>
      </w:r>
    </w:p>
    <w:p w14:paraId="36ABC016" w14:textId="0BF88738" w:rsidR="00935CAC" w:rsidRDefault="00935CAC" w:rsidP="00F331E5">
      <w:pPr>
        <w:pStyle w:val="Prrafodelista"/>
        <w:numPr>
          <w:ilvl w:val="0"/>
          <w:numId w:val="41"/>
        </w:numPr>
      </w:pPr>
      <w:r>
        <w:t>En este caso, no es necesario comprobar si el pago es correcto, dado que cuando llega a cocina este tiene que ser correcto.</w:t>
      </w:r>
    </w:p>
    <w:p w14:paraId="302D98B7" w14:textId="34626A04" w:rsidR="00C4389B" w:rsidRDefault="00935CAC" w:rsidP="00935CAC">
      <w:pPr>
        <w:ind w:left="284" w:firstLine="0"/>
      </w:pPr>
      <w:r w:rsidRPr="00935CAC">
        <w:rPr>
          <w:i/>
          <w:iCs/>
        </w:rPr>
        <w:t>Alternativas/Errores</w:t>
      </w:r>
      <w:r>
        <w:t>: Nada.</w:t>
      </w:r>
    </w:p>
    <w:p w14:paraId="5097634B" w14:textId="77777777" w:rsidR="00426B6E" w:rsidRDefault="00426B6E">
      <w:pPr>
        <w:spacing w:after="0" w:line="240" w:lineRule="auto"/>
        <w:ind w:firstLine="0"/>
        <w:jc w:val="left"/>
        <w:rPr>
          <w:rFonts w:ascii="Arial" w:hAnsi="Arial" w:cs="Arial"/>
          <w:b/>
          <w:bCs/>
          <w:kern w:val="32"/>
          <w:sz w:val="32"/>
          <w:szCs w:val="40"/>
        </w:rPr>
      </w:pPr>
      <w:r>
        <w:br w:type="page"/>
      </w:r>
    </w:p>
    <w:p w14:paraId="435F2ABD" w14:textId="12A49FE9" w:rsidR="00935CAC" w:rsidRDefault="00935CAC" w:rsidP="00CB369D">
      <w:pPr>
        <w:pStyle w:val="Ttulo03"/>
      </w:pPr>
      <w:r>
        <w:lastRenderedPageBreak/>
        <w:t>Aplicación clientes</w:t>
      </w:r>
    </w:p>
    <w:p w14:paraId="5961C1FB" w14:textId="0FCEEDC6" w:rsidR="00F9549B" w:rsidRPr="00F9549B" w:rsidRDefault="00F9549B" w:rsidP="00F9549B">
      <w:r>
        <w:rPr>
          <w:noProof/>
        </w:rPr>
        <w:drawing>
          <wp:inline distT="0" distB="0" distL="0" distR="0" wp14:anchorId="7C888C90" wp14:editId="52C8634C">
            <wp:extent cx="4847453" cy="35775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0233"/>
                    <a:stretch/>
                  </pic:blipFill>
                  <pic:spPr bwMode="auto">
                    <a:xfrm>
                      <a:off x="0" y="0"/>
                      <a:ext cx="4847453" cy="3577590"/>
                    </a:xfrm>
                    <a:prstGeom prst="rect">
                      <a:avLst/>
                    </a:prstGeom>
                    <a:noFill/>
                    <a:ln>
                      <a:noFill/>
                    </a:ln>
                    <a:extLst>
                      <a:ext uri="{53640926-AAD7-44D8-BBD7-CCE9431645EC}">
                        <a14:shadowObscured xmlns:a14="http://schemas.microsoft.com/office/drawing/2010/main"/>
                      </a:ext>
                    </a:extLst>
                  </pic:spPr>
                </pic:pic>
              </a:graphicData>
            </a:graphic>
          </wp:inline>
        </w:drawing>
      </w:r>
    </w:p>
    <w:p w14:paraId="6224A8F4" w14:textId="5A630B34" w:rsidR="0022338B" w:rsidRDefault="00935CAC" w:rsidP="00CB369D">
      <w:pPr>
        <w:pStyle w:val="Ttulo04"/>
      </w:pPr>
      <w:r w:rsidRPr="00CB369D">
        <w:t>Caso de uso – Usuario- Crear pedido online</w:t>
      </w:r>
    </w:p>
    <w:p w14:paraId="24B1B3B1" w14:textId="50F04139" w:rsidR="00CB369D" w:rsidRDefault="00CB369D" w:rsidP="002D2215">
      <w:pPr>
        <w:ind w:firstLine="0"/>
      </w:pPr>
      <w:r w:rsidRPr="002D2215">
        <w:rPr>
          <w:i/>
          <w:iCs/>
        </w:rPr>
        <w:t>Descripción</w:t>
      </w:r>
      <w:r>
        <w:t>: El usuario crea un pedido online</w:t>
      </w:r>
    </w:p>
    <w:p w14:paraId="2C031481" w14:textId="7FD0CFC8" w:rsidR="00CB369D" w:rsidRDefault="00CB369D" w:rsidP="002D2215">
      <w:pPr>
        <w:ind w:firstLine="0"/>
      </w:pPr>
      <w:r w:rsidRPr="002D2215">
        <w:rPr>
          <w:i/>
          <w:iCs/>
        </w:rPr>
        <w:t>Actor</w:t>
      </w:r>
      <w:r>
        <w:t>: Usuario</w:t>
      </w:r>
    </w:p>
    <w:p w14:paraId="08C0311B" w14:textId="7AF669ED" w:rsidR="00CB369D" w:rsidRDefault="00CB369D" w:rsidP="002D2215">
      <w:pPr>
        <w:ind w:firstLine="0"/>
      </w:pPr>
      <w:r w:rsidRPr="002D2215">
        <w:rPr>
          <w:i/>
          <w:iCs/>
        </w:rPr>
        <w:t>Precondiciones</w:t>
      </w:r>
      <w:r>
        <w:t xml:space="preserve">: El usuario debe de estar </w:t>
      </w:r>
      <w:r w:rsidR="00F9549B">
        <w:t>registrado con el rol de “Usuario”</w:t>
      </w:r>
    </w:p>
    <w:p w14:paraId="5A4AA4CE" w14:textId="3C0684D6" w:rsidR="00F9549B" w:rsidRDefault="00F9549B" w:rsidP="002D2215">
      <w:pPr>
        <w:ind w:firstLine="0"/>
      </w:pPr>
      <w:r w:rsidRPr="002D2215">
        <w:rPr>
          <w:i/>
          <w:iCs/>
        </w:rPr>
        <w:t>Curso normal de la acción</w:t>
      </w:r>
      <w:r>
        <w:t>:</w:t>
      </w:r>
    </w:p>
    <w:p w14:paraId="6122DED5" w14:textId="49D62743" w:rsidR="00F9549B" w:rsidRDefault="00F9549B" w:rsidP="00F9549B">
      <w:pPr>
        <w:pStyle w:val="Prrafodelista"/>
        <w:numPr>
          <w:ilvl w:val="0"/>
          <w:numId w:val="42"/>
        </w:numPr>
      </w:pPr>
      <w:r>
        <w:t>El usuario empieza a crear el pedido</w:t>
      </w:r>
    </w:p>
    <w:p w14:paraId="2136D0E7" w14:textId="49C0613A" w:rsidR="00F9549B" w:rsidRDefault="00F9549B" w:rsidP="00F9549B">
      <w:pPr>
        <w:pStyle w:val="Prrafodelista"/>
        <w:numPr>
          <w:ilvl w:val="0"/>
          <w:numId w:val="42"/>
        </w:numPr>
      </w:pPr>
      <w:r>
        <w:t>Elige artículos para su pedido</w:t>
      </w:r>
    </w:p>
    <w:p w14:paraId="745EBD1E" w14:textId="66909A25" w:rsidR="00F9549B" w:rsidRDefault="009F49CE" w:rsidP="00F9549B">
      <w:pPr>
        <w:pStyle w:val="Prrafodelista"/>
        <w:numPr>
          <w:ilvl w:val="0"/>
          <w:numId w:val="42"/>
        </w:numPr>
      </w:pPr>
      <w:r>
        <w:t>-</w:t>
      </w:r>
      <w:r w:rsidR="00F9549B">
        <w:t>Paga dicho pedido y se envía a su domicilio</w:t>
      </w:r>
      <w:r w:rsidR="002D2215">
        <w:t>.</w:t>
      </w:r>
    </w:p>
    <w:p w14:paraId="700B0BF0" w14:textId="1A48F59F" w:rsidR="00D63FBC" w:rsidRDefault="002D2215" w:rsidP="00D63FBC">
      <w:pPr>
        <w:ind w:firstLine="0"/>
      </w:pPr>
      <w:r w:rsidRPr="002D2215">
        <w:rPr>
          <w:i/>
          <w:iCs/>
        </w:rPr>
        <w:t>Alternativas/Errores</w:t>
      </w:r>
      <w:r>
        <w:t xml:space="preserve">: </w:t>
      </w:r>
    </w:p>
    <w:p w14:paraId="3F68E02C" w14:textId="356CBB1F" w:rsidR="00D63FBC" w:rsidRPr="00D63FBC" w:rsidRDefault="00D63FBC" w:rsidP="00D63FBC">
      <w:pPr>
        <w:ind w:firstLine="0"/>
        <w:rPr>
          <w:u w:val="single"/>
        </w:rPr>
      </w:pPr>
      <w:r>
        <w:t>3. Error en el pago, por lo que se cancela el pedido</w:t>
      </w:r>
    </w:p>
    <w:p w14:paraId="13CB4795" w14:textId="6114C16D" w:rsidR="002D2215" w:rsidRDefault="002D2215" w:rsidP="002D2215">
      <w:pPr>
        <w:pStyle w:val="Ttulo04"/>
      </w:pPr>
      <w:r w:rsidRPr="00CB369D">
        <w:t xml:space="preserve">Caso de uso – Usuario- </w:t>
      </w:r>
      <w:r>
        <w:t>Ver menú</w:t>
      </w:r>
    </w:p>
    <w:p w14:paraId="07F6B389" w14:textId="4B57E182" w:rsidR="002D2215" w:rsidRDefault="002D2215" w:rsidP="002D2215">
      <w:pPr>
        <w:ind w:firstLine="0"/>
      </w:pPr>
      <w:r w:rsidRPr="009F49CE">
        <w:rPr>
          <w:i/>
          <w:iCs/>
        </w:rPr>
        <w:t>Descripción</w:t>
      </w:r>
      <w:r>
        <w:t>: El usuario observa el menú.</w:t>
      </w:r>
    </w:p>
    <w:p w14:paraId="05731571" w14:textId="3A3C06FB" w:rsidR="002D2215" w:rsidRDefault="002D2215" w:rsidP="002D2215">
      <w:pPr>
        <w:ind w:firstLine="0"/>
      </w:pPr>
      <w:r w:rsidRPr="009F49CE">
        <w:rPr>
          <w:i/>
          <w:iCs/>
        </w:rPr>
        <w:t>Actor</w:t>
      </w:r>
      <w:r>
        <w:t>: Usuario</w:t>
      </w:r>
    </w:p>
    <w:p w14:paraId="53687089" w14:textId="77777777" w:rsidR="002D2215" w:rsidRDefault="002D2215" w:rsidP="002D2215">
      <w:pPr>
        <w:ind w:firstLine="0"/>
      </w:pPr>
      <w:r w:rsidRPr="009F49CE">
        <w:rPr>
          <w:i/>
          <w:iCs/>
        </w:rPr>
        <w:t>Precondiciones</w:t>
      </w:r>
      <w:r>
        <w:t>: El usuario debe de estar registrado con el rol de “Usuario”</w:t>
      </w:r>
    </w:p>
    <w:p w14:paraId="2BE4A7DF" w14:textId="4AB331E0" w:rsidR="002D2215" w:rsidRDefault="002D2215" w:rsidP="002D2215">
      <w:pPr>
        <w:ind w:firstLine="0"/>
      </w:pPr>
      <w:r w:rsidRPr="009F49CE">
        <w:rPr>
          <w:i/>
          <w:iCs/>
        </w:rPr>
        <w:t>Curso normal de la acción</w:t>
      </w:r>
      <w:r>
        <w:t>:</w:t>
      </w:r>
    </w:p>
    <w:p w14:paraId="578D355E" w14:textId="7AFE230A" w:rsidR="00D63FBC" w:rsidRDefault="00D63FBC" w:rsidP="00D63FBC">
      <w:pPr>
        <w:pStyle w:val="Prrafodelista"/>
        <w:numPr>
          <w:ilvl w:val="0"/>
          <w:numId w:val="43"/>
        </w:numPr>
      </w:pPr>
      <w:r>
        <w:lastRenderedPageBreak/>
        <w:t>El usuario observa el menú</w:t>
      </w:r>
    </w:p>
    <w:p w14:paraId="6A0AE8AD" w14:textId="0772456D" w:rsidR="00D63FBC" w:rsidRDefault="00D63FBC" w:rsidP="00D63FBC">
      <w:pPr>
        <w:pStyle w:val="Prrafodelista"/>
        <w:numPr>
          <w:ilvl w:val="0"/>
          <w:numId w:val="43"/>
        </w:numPr>
      </w:pPr>
      <w:r>
        <w:t>A continuación, elige los productos que desea</w:t>
      </w:r>
    </w:p>
    <w:p w14:paraId="45DE1368" w14:textId="0D1601E2" w:rsidR="00D63FBC" w:rsidRDefault="00D63FBC" w:rsidP="00D63FBC">
      <w:pPr>
        <w:pStyle w:val="Prrafodelista"/>
        <w:numPr>
          <w:ilvl w:val="0"/>
          <w:numId w:val="43"/>
        </w:numPr>
      </w:pPr>
      <w:r>
        <w:t>Le comunica los productos que desea al camarero</w:t>
      </w:r>
    </w:p>
    <w:p w14:paraId="2052F6A2" w14:textId="27536483" w:rsidR="00D63FBC" w:rsidRPr="009F49CE" w:rsidRDefault="00D63FBC" w:rsidP="00D63FBC">
      <w:pPr>
        <w:ind w:firstLine="0"/>
        <w:rPr>
          <w:i/>
          <w:iCs/>
        </w:rPr>
      </w:pPr>
      <w:r w:rsidRPr="009F49CE">
        <w:rPr>
          <w:i/>
          <w:iCs/>
        </w:rPr>
        <w:t xml:space="preserve">Errores/Alternativas: </w:t>
      </w:r>
    </w:p>
    <w:p w14:paraId="4543BDAC" w14:textId="03C6B50A" w:rsidR="00D63FBC" w:rsidRPr="002D2215" w:rsidRDefault="00D63FBC" w:rsidP="00D63FBC">
      <w:pPr>
        <w:ind w:firstLine="0"/>
      </w:pPr>
      <w:r>
        <w:t xml:space="preserve">3.  En el caso de comunicarle los productos al camarero, crea un pedido y </w:t>
      </w:r>
      <w:r w:rsidR="009F49CE">
        <w:t>los añade a el.</w:t>
      </w:r>
    </w:p>
    <w:p w14:paraId="424AF281" w14:textId="77C1E508" w:rsidR="009F49CE" w:rsidRDefault="009F49CE" w:rsidP="009F49CE">
      <w:pPr>
        <w:pStyle w:val="Ttulo04"/>
      </w:pPr>
      <w:r w:rsidRPr="00CB369D">
        <w:t xml:space="preserve">Caso de uso – Usuario- </w:t>
      </w:r>
      <w:r>
        <w:t>Editar perfil</w:t>
      </w:r>
    </w:p>
    <w:p w14:paraId="647C6C0D" w14:textId="0CC0618D" w:rsidR="009F49CE" w:rsidRDefault="009F49CE" w:rsidP="009F49CE">
      <w:pPr>
        <w:ind w:firstLine="0"/>
      </w:pPr>
      <w:r w:rsidRPr="009F49CE">
        <w:rPr>
          <w:i/>
          <w:iCs/>
        </w:rPr>
        <w:t>Descripción</w:t>
      </w:r>
      <w:r>
        <w:t>: El usuario desea cambiar sus datos personales</w:t>
      </w:r>
      <w:r w:rsidR="003E6AB2">
        <w:t>.</w:t>
      </w:r>
    </w:p>
    <w:p w14:paraId="18E613DE" w14:textId="3F286BE7" w:rsidR="009F49CE" w:rsidRDefault="009F49CE" w:rsidP="009F49CE">
      <w:pPr>
        <w:ind w:firstLine="0"/>
      </w:pPr>
      <w:r w:rsidRPr="009F49CE">
        <w:rPr>
          <w:i/>
          <w:iCs/>
        </w:rPr>
        <w:t>Actor</w:t>
      </w:r>
      <w:r>
        <w:t>: Usuario</w:t>
      </w:r>
      <w:r w:rsidR="003E6AB2">
        <w:t>.</w:t>
      </w:r>
    </w:p>
    <w:p w14:paraId="002FFE1C" w14:textId="2BFDB57E" w:rsidR="009F49CE" w:rsidRDefault="009F49CE" w:rsidP="009F49CE">
      <w:pPr>
        <w:ind w:firstLine="0"/>
      </w:pPr>
      <w:r w:rsidRPr="009F49CE">
        <w:rPr>
          <w:i/>
          <w:iCs/>
        </w:rPr>
        <w:t>Precondiciones</w:t>
      </w:r>
      <w:r>
        <w:t>: El usuario debe de estar registrado con el rol de “Usuario”</w:t>
      </w:r>
      <w:r w:rsidR="003E6AB2">
        <w:t>.</w:t>
      </w:r>
    </w:p>
    <w:p w14:paraId="73FC85AC" w14:textId="6C61BD35" w:rsidR="009F49CE" w:rsidRDefault="009F49CE" w:rsidP="009F49CE">
      <w:pPr>
        <w:ind w:firstLine="0"/>
      </w:pPr>
      <w:r w:rsidRPr="003E6AB2">
        <w:rPr>
          <w:i/>
          <w:iCs/>
        </w:rPr>
        <w:t>Curso normal de la acción</w:t>
      </w:r>
      <w:r>
        <w:t>:</w:t>
      </w:r>
    </w:p>
    <w:p w14:paraId="7CA49AD4" w14:textId="4BF24B3A" w:rsidR="003E6AB2" w:rsidRDefault="003E6AB2" w:rsidP="003E6AB2">
      <w:pPr>
        <w:pStyle w:val="Prrafodelista"/>
        <w:numPr>
          <w:ilvl w:val="0"/>
          <w:numId w:val="44"/>
        </w:numPr>
      </w:pPr>
      <w:r>
        <w:t>El usuario selecciona su perfil.</w:t>
      </w:r>
    </w:p>
    <w:p w14:paraId="1DE6ACA0" w14:textId="3F8E7A47" w:rsidR="003E6AB2" w:rsidRDefault="003E6AB2" w:rsidP="003E6AB2">
      <w:pPr>
        <w:pStyle w:val="Prrafodelista"/>
        <w:numPr>
          <w:ilvl w:val="0"/>
          <w:numId w:val="44"/>
        </w:numPr>
      </w:pPr>
      <w:r>
        <w:t>Selecciona el dato que quiera cambiar.</w:t>
      </w:r>
    </w:p>
    <w:p w14:paraId="57F5CEA8" w14:textId="1C029632" w:rsidR="003E6AB2" w:rsidRDefault="003E6AB2" w:rsidP="003E6AB2">
      <w:pPr>
        <w:pStyle w:val="Prrafodelista"/>
        <w:numPr>
          <w:ilvl w:val="0"/>
          <w:numId w:val="44"/>
        </w:numPr>
      </w:pPr>
      <w:r>
        <w:t>Depende de lo que seleccione, podrá realizar los siguiente:</w:t>
      </w:r>
    </w:p>
    <w:p w14:paraId="2A48BC9B" w14:textId="2E3B1768" w:rsidR="003E6AB2" w:rsidRDefault="003E6AB2" w:rsidP="003E6AB2">
      <w:pPr>
        <w:pStyle w:val="Prrafodelista"/>
        <w:numPr>
          <w:ilvl w:val="1"/>
          <w:numId w:val="44"/>
        </w:numPr>
      </w:pPr>
      <w:r>
        <w:t>Si elige datos personales, podrá cambiar datos como el correo, el teléfono móvil o su nombre y apellidos.</w:t>
      </w:r>
    </w:p>
    <w:p w14:paraId="58FEBDD6" w14:textId="7F565656" w:rsidR="003E6AB2" w:rsidRDefault="003E6AB2" w:rsidP="003E6AB2">
      <w:pPr>
        <w:pStyle w:val="Prrafodelista"/>
        <w:numPr>
          <w:ilvl w:val="1"/>
          <w:numId w:val="44"/>
        </w:numPr>
      </w:pPr>
      <w:r>
        <w:t>Si elige el método de pago, podrá cambiar los datos de la tarjeta guardada o añadir una.</w:t>
      </w:r>
    </w:p>
    <w:p w14:paraId="479D5EF5" w14:textId="1F611489" w:rsidR="003E6AB2" w:rsidRDefault="003E6AB2" w:rsidP="003E6AB2">
      <w:pPr>
        <w:pStyle w:val="Prrafodelista"/>
        <w:numPr>
          <w:ilvl w:val="1"/>
          <w:numId w:val="44"/>
        </w:numPr>
      </w:pPr>
      <w:r>
        <w:t>Si elige la dirección de envío, podrá cambiar o añadir la dirección donde se enviará su pedido.</w:t>
      </w:r>
    </w:p>
    <w:p w14:paraId="2039CE20" w14:textId="00CDF937" w:rsidR="00426B6E" w:rsidRPr="00426B6E" w:rsidRDefault="00426B6E" w:rsidP="00426B6E">
      <w:pPr>
        <w:ind w:left="360" w:firstLine="0"/>
        <w:rPr>
          <w:i/>
          <w:iCs/>
        </w:rPr>
      </w:pPr>
      <w:r w:rsidRPr="00426B6E">
        <w:rPr>
          <w:i/>
          <w:iCs/>
        </w:rPr>
        <w:t>Alternativas/Errores:</w:t>
      </w:r>
    </w:p>
    <w:p w14:paraId="78DE663A" w14:textId="0D346F17" w:rsidR="00426B6E" w:rsidRDefault="00426B6E" w:rsidP="00426B6E">
      <w:pPr>
        <w:ind w:left="360" w:firstLine="0"/>
      </w:pPr>
      <w:r>
        <w:t>Los datos ya están en uso o son incorrectos.</w:t>
      </w:r>
    </w:p>
    <w:p w14:paraId="2F9677C9" w14:textId="77777777" w:rsidR="00426B6E" w:rsidRDefault="00426B6E">
      <w:pPr>
        <w:spacing w:after="0" w:line="240" w:lineRule="auto"/>
        <w:ind w:firstLine="0"/>
        <w:jc w:val="left"/>
      </w:pPr>
      <w:r>
        <w:br w:type="page"/>
      </w:r>
    </w:p>
    <w:p w14:paraId="6E7EB00A" w14:textId="6C88C0E6" w:rsidR="00426B6E" w:rsidRDefault="00426B6E" w:rsidP="00426B6E">
      <w:pPr>
        <w:pStyle w:val="Ttulo02"/>
      </w:pPr>
      <w:r>
        <w:lastRenderedPageBreak/>
        <w:t>Diagrama de clases</w:t>
      </w:r>
    </w:p>
    <w:p w14:paraId="555D39C7" w14:textId="77777777" w:rsidR="00426B6E" w:rsidRDefault="00426B6E">
      <w:pPr>
        <w:spacing w:after="0" w:line="240" w:lineRule="auto"/>
        <w:ind w:firstLine="0"/>
        <w:jc w:val="left"/>
        <w:rPr>
          <w:rFonts w:ascii="Arial" w:hAnsi="Arial" w:cs="Arial"/>
          <w:b/>
          <w:bCs/>
          <w:kern w:val="32"/>
          <w:sz w:val="36"/>
          <w:szCs w:val="40"/>
        </w:rPr>
      </w:pPr>
      <w:r>
        <w:br w:type="page"/>
      </w:r>
    </w:p>
    <w:p w14:paraId="6564F145" w14:textId="46214D2C" w:rsidR="00426B6E" w:rsidRDefault="00426B6E" w:rsidP="00426B6E">
      <w:pPr>
        <w:pStyle w:val="Ttulo02"/>
      </w:pPr>
      <w:r>
        <w:lastRenderedPageBreak/>
        <w:t>Modelo relacional</w:t>
      </w:r>
    </w:p>
    <w:p w14:paraId="069A5E2A" w14:textId="77777777" w:rsidR="00426B6E" w:rsidRPr="00426B6E" w:rsidRDefault="00426B6E" w:rsidP="00426B6E"/>
    <w:p w14:paraId="21C43B9F" w14:textId="77777777" w:rsidR="009F49CE" w:rsidRDefault="009F49CE" w:rsidP="009F49CE"/>
    <w:p w14:paraId="49786B05" w14:textId="4E681B5E" w:rsidR="009F49CE" w:rsidRPr="009F49CE" w:rsidRDefault="009F49CE" w:rsidP="009F49CE"/>
    <w:p w14:paraId="7FFC3358" w14:textId="77777777" w:rsidR="002D2215" w:rsidRDefault="002D2215" w:rsidP="002D2215">
      <w:pPr>
        <w:ind w:firstLine="0"/>
      </w:pPr>
    </w:p>
    <w:p w14:paraId="3692DB86" w14:textId="584E07FE" w:rsidR="00F9549B" w:rsidRDefault="00F9549B" w:rsidP="00F9549B">
      <w:pPr>
        <w:ind w:firstLine="0"/>
      </w:pPr>
    </w:p>
    <w:p w14:paraId="0E183582" w14:textId="77777777" w:rsidR="00F9549B" w:rsidRPr="00CB369D" w:rsidRDefault="00F9549B" w:rsidP="00CB369D"/>
    <w:p w14:paraId="4A989398" w14:textId="77777777" w:rsidR="00CB369D" w:rsidRDefault="00CB369D" w:rsidP="00CB369D"/>
    <w:p w14:paraId="5D64CBB8" w14:textId="33727FAB" w:rsidR="00CB369D" w:rsidRPr="00CB369D" w:rsidRDefault="00CB369D" w:rsidP="00CB369D">
      <w:pPr>
        <w:sectPr w:rsidR="00CB369D" w:rsidRPr="00CB369D" w:rsidSect="0022338B">
          <w:type w:val="evenPage"/>
          <w:pgSz w:w="11906" w:h="16838" w:code="9"/>
          <w:pgMar w:top="1417" w:right="1701" w:bottom="1417" w:left="1701" w:header="709" w:footer="709" w:gutter="0"/>
          <w:cols w:space="708"/>
          <w:docGrid w:linePitch="360"/>
        </w:sectPr>
      </w:pPr>
    </w:p>
    <w:p w14:paraId="347C2DD1" w14:textId="7D73E68B" w:rsidR="00235633" w:rsidRDefault="00FF2797" w:rsidP="00235633">
      <w:pPr>
        <w:pStyle w:val="Ttulo01"/>
      </w:pPr>
      <w:r>
        <w:lastRenderedPageBreak/>
        <w:t>Entorno de programación</w:t>
      </w:r>
    </w:p>
    <w:p w14:paraId="62606372" w14:textId="0AB2AD81" w:rsidR="00FF2797" w:rsidRDefault="00FF2797" w:rsidP="00FF2797">
      <w:r>
        <w:t>En el punto 4 de esta memoria se va a exponer y explicar los distintos lenguajes y librerías que se van a emplear en el desarrollo de todo el software. Además, hablaremos ligeramente del control de versiones y cómo lo hemos empleado.</w:t>
      </w:r>
    </w:p>
    <w:p w14:paraId="03B6D28B" w14:textId="302A546D" w:rsidR="00FF2797" w:rsidRDefault="008B4953" w:rsidP="008B4953">
      <w:pPr>
        <w:pStyle w:val="Ttulo02"/>
      </w:pPr>
      <w:r>
        <w:t>Lenguajes y tecnologías que vamos a utilizar</w:t>
      </w:r>
    </w:p>
    <w:p w14:paraId="62F593E4" w14:textId="729DE0DE" w:rsidR="0043702D" w:rsidRDefault="0043702D" w:rsidP="0043702D">
      <w:pPr>
        <w:pStyle w:val="Ttulo03"/>
      </w:pPr>
      <w:r>
        <w:t>Base de datos</w:t>
      </w:r>
    </w:p>
    <w:p w14:paraId="2DC88CE0" w14:textId="130839E2" w:rsidR="0043702D" w:rsidRPr="0043702D" w:rsidRDefault="0043702D" w:rsidP="0043702D">
      <w:pPr>
        <w:pStyle w:val="Ttulo03"/>
      </w:pPr>
      <w:r>
        <w:t>Backend</w:t>
      </w:r>
      <w:r>
        <w:tab/>
      </w:r>
    </w:p>
    <w:p w14:paraId="6732A229" w14:textId="6050A308" w:rsidR="008B4953" w:rsidRDefault="008B4953" w:rsidP="008B4953">
      <w:pPr>
        <w:pStyle w:val="Ttulo03"/>
      </w:pPr>
      <w:r>
        <w:t>Frontend</w:t>
      </w:r>
    </w:p>
    <w:p w14:paraId="108B55A8" w14:textId="6EEDEB3D" w:rsidR="008B4953" w:rsidRDefault="008B4953" w:rsidP="008B4953">
      <w:r>
        <w:t xml:space="preserve">El </w:t>
      </w:r>
      <w:r w:rsidRPr="008B4953">
        <w:rPr>
          <w:i/>
          <w:iCs/>
        </w:rPr>
        <w:t>frontend</w:t>
      </w:r>
      <w:r>
        <w:rPr>
          <w:i/>
          <w:iCs/>
        </w:rPr>
        <w:t xml:space="preserve"> </w:t>
      </w:r>
      <w:r>
        <w:t>es la capa con la que el usuario interactúa</w:t>
      </w:r>
      <w:r w:rsidR="0043702D">
        <w:t xml:space="preserve"> y todo lo que ello conlleva, como son los diseños, funcionalidad que se encarga de la interactividad con los usuarios, etc.</w:t>
      </w:r>
    </w:p>
    <w:p w14:paraId="386664B8" w14:textId="761D5D8A" w:rsidR="0043702D" w:rsidRDefault="0043702D" w:rsidP="008B4953">
      <w:r>
        <w:t xml:space="preserve">En el caso del proyecto </w:t>
      </w:r>
      <w:r>
        <w:rPr>
          <w:i/>
          <w:iCs/>
        </w:rPr>
        <w:t>Sei Vegan, Sei Grün</w:t>
      </w:r>
      <w:r>
        <w:t xml:space="preserve">, el </w:t>
      </w:r>
      <w:r w:rsidRPr="0043702D">
        <w:rPr>
          <w:i/>
          <w:iCs/>
        </w:rPr>
        <w:t>frontend</w:t>
      </w:r>
      <w:r>
        <w:rPr>
          <w:i/>
          <w:iCs/>
        </w:rPr>
        <w:t xml:space="preserve"> </w:t>
      </w:r>
      <w:r>
        <w:t xml:space="preserve">está desarrollado únicamente en el </w:t>
      </w:r>
      <w:r w:rsidRPr="0043702D">
        <w:rPr>
          <w:i/>
          <w:iCs/>
        </w:rPr>
        <w:t>framework</w:t>
      </w:r>
      <w:r>
        <w:t xml:space="preserve"> </w:t>
      </w:r>
      <w:r w:rsidRPr="0043702D">
        <w:rPr>
          <w:i/>
          <w:iCs/>
        </w:rPr>
        <w:t>Flutter</w:t>
      </w:r>
      <w:r>
        <w:t xml:space="preserve">, con base del lenguaje de programación </w:t>
      </w:r>
      <w:r w:rsidRPr="0043702D">
        <w:rPr>
          <w:i/>
          <w:iCs/>
        </w:rPr>
        <w:t>Dart</w:t>
      </w:r>
      <w:r>
        <w:t>, el cual va a ser explicado en el siguiente punto.</w:t>
      </w:r>
    </w:p>
    <w:p w14:paraId="5F9A6D11" w14:textId="1FD31953" w:rsidR="0043702D" w:rsidRDefault="0043702D" w:rsidP="0043702D">
      <w:pPr>
        <w:pStyle w:val="Ttulo04"/>
      </w:pPr>
      <w:r>
        <w:t>Dart</w:t>
      </w:r>
    </w:p>
    <w:p w14:paraId="2620C16F" w14:textId="436723A8" w:rsidR="0043702D" w:rsidRDefault="00422B9F" w:rsidP="0043702D">
      <w:r>
        <w:rPr>
          <w:noProof/>
        </w:rPr>
        <w:drawing>
          <wp:anchor distT="0" distB="0" distL="114300" distR="114300" simplePos="0" relativeHeight="251658240" behindDoc="0" locked="0" layoutInCell="1" allowOverlap="1" wp14:anchorId="66B566E4" wp14:editId="63EE183A">
            <wp:simplePos x="0" y="0"/>
            <wp:positionH relativeFrom="margin">
              <wp:posOffset>4418965</wp:posOffset>
            </wp:positionH>
            <wp:positionV relativeFrom="paragraph">
              <wp:posOffset>220345</wp:posOffset>
            </wp:positionV>
            <wp:extent cx="1085215" cy="1085215"/>
            <wp:effectExtent l="0" t="0" r="635" b="63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5215" cy="1085215"/>
                    </a:xfrm>
                    <a:prstGeom prst="rect">
                      <a:avLst/>
                    </a:prstGeom>
                    <a:noFill/>
                    <a:ln>
                      <a:noFill/>
                    </a:ln>
                  </pic:spPr>
                </pic:pic>
              </a:graphicData>
            </a:graphic>
            <wp14:sizeRelH relativeFrom="page">
              <wp14:pctWidth>0</wp14:pctWidth>
            </wp14:sizeRelH>
            <wp14:sizeRelV relativeFrom="page">
              <wp14:pctHeight>0</wp14:pctHeight>
            </wp14:sizeRelV>
          </wp:anchor>
        </w:drawing>
      </w:r>
      <w:r w:rsidR="0043702D" w:rsidRPr="0043702D">
        <w:rPr>
          <w:i/>
          <w:iCs/>
        </w:rPr>
        <w:t>Dart</w:t>
      </w:r>
      <w:r w:rsidR="0043702D">
        <w:rPr>
          <w:i/>
          <w:iCs/>
        </w:rPr>
        <w:t xml:space="preserve"> </w:t>
      </w:r>
      <w:r w:rsidR="0043702D">
        <w:t>es un lenguaje de programación de código abierto desarrollado por Google, publicado por primera vez en 2011</w:t>
      </w:r>
      <w:r w:rsidR="009706D5">
        <w:t>. Este lenguaje, en sus inicios, era una alternativa para JavaScript, siendo Dart un lenguaje orientado a objetos</w:t>
      </w:r>
      <w:r>
        <w:t xml:space="preserve"> </w:t>
      </w:r>
      <w:r w:rsidR="009706D5">
        <w:t>(POO) y de tipado estático</w:t>
      </w:r>
      <w:r>
        <w:t>, un estilo parecido a Java</w:t>
      </w:r>
      <w:r w:rsidR="009706D5">
        <w:t xml:space="preserve">. Actualmente, Dart puede ser utilizado en distintos ámbitos, como aplicaciones web, aplicaciones multiplataforma o servidores. </w:t>
      </w:r>
    </w:p>
    <w:p w14:paraId="14F10E9C" w14:textId="2FAC7A30" w:rsidR="00422B9F" w:rsidRPr="0043702D" w:rsidRDefault="00422B9F" w:rsidP="0043702D">
      <w:r>
        <w:t>Dart, como hemos comentado levemente anteriormente, es un lenguaje de programación con similitudes con JavaScript, Java o C++. Por lo tanto, al tener esta base tan similar con lenguajes tan conocidos, a los nuevos estudiantes, en los que me incluyo, se les hace muy sencillo aprender de él.</w:t>
      </w:r>
    </w:p>
    <w:p w14:paraId="3D3E405F" w14:textId="03D6F41E" w:rsidR="0043702D" w:rsidRDefault="0043702D" w:rsidP="0043702D">
      <w:pPr>
        <w:pStyle w:val="Ttulo04"/>
      </w:pPr>
      <w:r>
        <w:t>Flutter</w:t>
      </w:r>
    </w:p>
    <w:p w14:paraId="0807ABEE" w14:textId="45C7CA23" w:rsidR="005D5C72" w:rsidRDefault="00930F7D" w:rsidP="005D5C72">
      <w:r>
        <w:rPr>
          <w:noProof/>
        </w:rPr>
        <w:drawing>
          <wp:anchor distT="0" distB="0" distL="114300" distR="114300" simplePos="0" relativeHeight="251659264" behindDoc="1" locked="0" layoutInCell="1" allowOverlap="1" wp14:anchorId="1488F076" wp14:editId="70389562">
            <wp:simplePos x="0" y="0"/>
            <wp:positionH relativeFrom="margin">
              <wp:align>left</wp:align>
            </wp:positionH>
            <wp:positionV relativeFrom="paragraph">
              <wp:posOffset>309034</wp:posOffset>
            </wp:positionV>
            <wp:extent cx="887730" cy="887730"/>
            <wp:effectExtent l="0" t="0" r="0" b="7620"/>
            <wp:wrapSquare wrapText="bothSides"/>
            <wp:docPr id="14" name="Imagen 14" descr="See Desarrollo móvil con Flutter 1: Maquetando aplicaciones at Google  Developer Student Clubs University of Mál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Desarrollo móvil con Flutter 1: Maquetando aplicaciones at Google  Developer Student Clubs University of Málag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87730" cy="887730"/>
                    </a:xfrm>
                    <a:prstGeom prst="rect">
                      <a:avLst/>
                    </a:prstGeom>
                    <a:noFill/>
                    <a:ln>
                      <a:noFill/>
                    </a:ln>
                  </pic:spPr>
                </pic:pic>
              </a:graphicData>
            </a:graphic>
            <wp14:sizeRelH relativeFrom="page">
              <wp14:pctWidth>0</wp14:pctWidth>
            </wp14:sizeRelH>
            <wp14:sizeRelV relativeFrom="page">
              <wp14:pctHeight>0</wp14:pctHeight>
            </wp14:sizeRelV>
          </wp:anchor>
        </w:drawing>
      </w:r>
      <w:r w:rsidR="005D5C72">
        <w:t xml:space="preserve">Como hemos nombrado anteriormente, vamos a utilizar el </w:t>
      </w:r>
      <w:r w:rsidR="005D5C72">
        <w:rPr>
          <w:i/>
          <w:iCs/>
        </w:rPr>
        <w:t>framework</w:t>
      </w:r>
      <w:r w:rsidR="005D5C72">
        <w:t xml:space="preserve"> </w:t>
      </w:r>
      <w:r w:rsidR="005D5C72">
        <w:rPr>
          <w:i/>
          <w:iCs/>
        </w:rPr>
        <w:t>Flutter</w:t>
      </w:r>
      <w:r w:rsidR="005D5C72">
        <w:t>, basado</w:t>
      </w:r>
      <w:r>
        <w:t xml:space="preserve"> en un único lenguaje, </w:t>
      </w:r>
      <w:r>
        <w:rPr>
          <w:i/>
          <w:iCs/>
        </w:rPr>
        <w:t>Dart</w:t>
      </w:r>
      <w:r>
        <w:t>. A diferencia de otros frameworks de otros lenguajes o del propio Dart, Flutter compila a código nativo, consiguiendo así un rendimiento mayor que en otras aplicaciones basadas en web-views.</w:t>
      </w:r>
      <w:r w:rsidRPr="00930F7D">
        <w:t xml:space="preserve"> </w:t>
      </w:r>
    </w:p>
    <w:p w14:paraId="6D77566A" w14:textId="0DB7D5E4" w:rsidR="006605C5" w:rsidRDefault="00930F7D" w:rsidP="006605C5">
      <w:r>
        <w:t xml:space="preserve">El mayor potencial, y unas de las razones por las que se ha elegido este </w:t>
      </w:r>
      <w:r w:rsidR="00B978A6">
        <w:t xml:space="preserve">SDK, es la facilidad en la que se pueden crear aplicaciones en distintas plataformas con un único código. Flutter permite crear aplicaciones nativas para </w:t>
      </w:r>
      <w:r w:rsidR="00B978A6" w:rsidRPr="00B978A6">
        <w:rPr>
          <w:i/>
          <w:iCs/>
        </w:rPr>
        <w:t>Android</w:t>
      </w:r>
      <w:r w:rsidR="00B978A6">
        <w:t xml:space="preserve">, </w:t>
      </w:r>
      <w:r w:rsidR="00B978A6" w:rsidRPr="00B978A6">
        <w:rPr>
          <w:i/>
          <w:iCs/>
        </w:rPr>
        <w:t>iOS</w:t>
      </w:r>
      <w:r w:rsidR="00B978A6">
        <w:t xml:space="preserve">, aplicaciones web </w:t>
      </w:r>
      <w:r w:rsidR="00B978A6">
        <w:lastRenderedPageBreak/>
        <w:t xml:space="preserve">y aplicaciones en </w:t>
      </w:r>
      <w:r w:rsidR="00B978A6" w:rsidRPr="00B978A6">
        <w:rPr>
          <w:i/>
          <w:iCs/>
        </w:rPr>
        <w:t>Windows</w:t>
      </w:r>
      <w:r w:rsidR="00FA01E1">
        <w:t xml:space="preserve">, </w:t>
      </w:r>
      <w:r w:rsidR="00FA01E1">
        <w:rPr>
          <w:i/>
          <w:iCs/>
        </w:rPr>
        <w:t xml:space="preserve">Linux </w:t>
      </w:r>
      <w:r w:rsidR="00FA01E1">
        <w:t xml:space="preserve">y </w:t>
      </w:r>
      <w:r w:rsidR="00B978A6" w:rsidRPr="00B978A6">
        <w:rPr>
          <w:i/>
          <w:iCs/>
        </w:rPr>
        <w:t>MacOS</w:t>
      </w:r>
      <w:r w:rsidR="00B978A6">
        <w:t xml:space="preserve">. Además, también tiene integrado el </w:t>
      </w:r>
      <w:r w:rsidR="00B978A6">
        <w:rPr>
          <w:i/>
          <w:iCs/>
        </w:rPr>
        <w:t>Hot Reload</w:t>
      </w:r>
      <w:r w:rsidR="00B978A6">
        <w:t>, una característica muy útil a la hora de desarrollar.</w:t>
      </w:r>
      <w:r w:rsidR="00063931">
        <w:t xml:space="preserve"> </w:t>
      </w:r>
      <w:r w:rsidR="00FA01E1">
        <w:t xml:space="preserve">A continuación, indagaremos en características de </w:t>
      </w:r>
      <w:r w:rsidR="00FA01E1" w:rsidRPr="00FA01E1">
        <w:rPr>
          <w:i/>
          <w:iCs/>
        </w:rPr>
        <w:t>Flutter</w:t>
      </w:r>
      <w:r w:rsidR="00FA01E1">
        <w:t xml:space="preserve">, y a su vez de </w:t>
      </w:r>
      <w:r w:rsidR="00FA01E1" w:rsidRPr="00FA01E1">
        <w:rPr>
          <w:i/>
          <w:iCs/>
        </w:rPr>
        <w:t>Dart</w:t>
      </w:r>
      <w:r w:rsidR="00FA01E1">
        <w:t xml:space="preserve">, y veremos </w:t>
      </w:r>
      <w:r w:rsidR="006605C5">
        <w:t>qué</w:t>
      </w:r>
      <w:r w:rsidR="00FA01E1">
        <w:t xml:space="preserve"> ventajas tiene</w:t>
      </w:r>
      <w:r w:rsidR="006605C5">
        <w:t xml:space="preserve">. </w:t>
      </w:r>
    </w:p>
    <w:p w14:paraId="3963D2DA" w14:textId="0716E1BD" w:rsidR="00FA01E1" w:rsidRDefault="006605C5" w:rsidP="006605C5">
      <w:r>
        <w:t xml:space="preserve">De la primera ventaja que vamos a hablar es sobre su rápido desarrollo. Cómo hemos avanzado anteriormente, </w:t>
      </w:r>
      <w:r w:rsidRPr="006605C5">
        <w:rPr>
          <w:i/>
          <w:iCs/>
        </w:rPr>
        <w:t>Dart</w:t>
      </w:r>
      <w:r>
        <w:t xml:space="preserve"> compila en lenguaje 100% nativo, por lo que su velocidad de compilado es una de las más óptimas actualmente. Además de todo esto, tiene implementado la función </w:t>
      </w:r>
      <w:r>
        <w:rPr>
          <w:i/>
          <w:iCs/>
        </w:rPr>
        <w:t>Stateful Hot Reload</w:t>
      </w:r>
      <w:r>
        <w:t xml:space="preserve">, que te permite ver, de forma instantánea, los cambios realizados con la aplicación corriendo. </w:t>
      </w:r>
    </w:p>
    <w:p w14:paraId="13DECAA2" w14:textId="449075BA" w:rsidR="006605C5" w:rsidRDefault="006605C5" w:rsidP="006605C5">
      <w:r>
        <w:t>Otra de la</w:t>
      </w:r>
      <w:r w:rsidR="00216423">
        <w:t xml:space="preserve">s ventajas que tiene </w:t>
      </w:r>
      <w:r w:rsidR="004D492D" w:rsidRPr="004D492D">
        <w:rPr>
          <w:i/>
          <w:iCs/>
        </w:rPr>
        <w:t>Flutter</w:t>
      </w:r>
      <w:r w:rsidR="004D492D">
        <w:t xml:space="preserve"> es tener una amplia librería de widgets. Los widgets son los componentes que conforman nuestra aplicación. Estos componentes, mediante clases y </w:t>
      </w:r>
      <w:r w:rsidR="004D492D">
        <w:rPr>
          <w:i/>
          <w:iCs/>
        </w:rPr>
        <w:t>builders</w:t>
      </w:r>
      <w:r w:rsidR="004D492D">
        <w:t xml:space="preserve">, pueden hacerse reutilizables y personalizables, algo muy interesante a la hora de optimizar y ahorrar código. Algunos de los </w:t>
      </w:r>
      <w:r w:rsidR="004D492D" w:rsidRPr="005777DE">
        <w:rPr>
          <w:i/>
          <w:iCs/>
        </w:rPr>
        <w:t>widgets</w:t>
      </w:r>
      <w:r w:rsidR="004D492D">
        <w:t xml:space="preserve"> más básicos pueden ser:</w:t>
      </w:r>
    </w:p>
    <w:p w14:paraId="3E7A55E5" w14:textId="2E5FB875" w:rsidR="004D492D" w:rsidRDefault="00811767" w:rsidP="00063931">
      <w:pPr>
        <w:pStyle w:val="Prrafodelista"/>
        <w:numPr>
          <w:ilvl w:val="0"/>
          <w:numId w:val="45"/>
        </w:numPr>
      </w:pPr>
      <w:r w:rsidRPr="00811767">
        <w:rPr>
          <w:i/>
          <w:iCs/>
          <w:noProof/>
        </w:rPr>
        <mc:AlternateContent>
          <mc:Choice Requires="wps">
            <w:drawing>
              <wp:anchor distT="0" distB="0" distL="114300" distR="114300" simplePos="0" relativeHeight="251660288" behindDoc="1" locked="0" layoutInCell="1" allowOverlap="1" wp14:anchorId="166B4131" wp14:editId="541F2E99">
                <wp:simplePos x="0" y="0"/>
                <wp:positionH relativeFrom="column">
                  <wp:posOffset>1045845</wp:posOffset>
                </wp:positionH>
                <wp:positionV relativeFrom="paragraph">
                  <wp:posOffset>45720</wp:posOffset>
                </wp:positionV>
                <wp:extent cx="137160" cy="102870"/>
                <wp:effectExtent l="0" t="19050" r="34290" b="30480"/>
                <wp:wrapTight wrapText="bothSides">
                  <wp:wrapPolygon edited="0">
                    <wp:start x="6000" y="-4000"/>
                    <wp:lineTo x="0" y="0"/>
                    <wp:lineTo x="0" y="16000"/>
                    <wp:lineTo x="6000" y="24000"/>
                    <wp:lineTo x="21000" y="24000"/>
                    <wp:lineTo x="24000" y="8000"/>
                    <wp:lineTo x="21000" y="-4000"/>
                    <wp:lineTo x="6000" y="-4000"/>
                  </wp:wrapPolygon>
                </wp:wrapTight>
                <wp:docPr id="7" name="Flecha: a la derecha 7"/>
                <wp:cNvGraphicFramePr/>
                <a:graphic xmlns:a="http://schemas.openxmlformats.org/drawingml/2006/main">
                  <a:graphicData uri="http://schemas.microsoft.com/office/word/2010/wordprocessingShape">
                    <wps:wsp>
                      <wps:cNvSpPr/>
                      <wps:spPr>
                        <a:xfrm>
                          <a:off x="0" y="0"/>
                          <a:ext cx="137160" cy="10287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F0B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7" o:spid="_x0000_s1026" type="#_x0000_t13" style="position:absolute;margin-left:82.35pt;margin-top:3.6pt;width:10.8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" adj="13500" fillcolor="white [3212]" strokecolor="#243f60 [1604]" strokeweight="2pt">
                <w10:wrap type="tight"/>
              </v:shape>
            </w:pict>
          </mc:Fallback>
        </mc:AlternateContent>
      </w:r>
      <w:r w:rsidR="004D492D" w:rsidRPr="00063931">
        <w:rPr>
          <w:i/>
          <w:iCs/>
        </w:rPr>
        <w:t>Text</w:t>
      </w:r>
      <w:r w:rsidR="004D492D">
        <w:t xml:space="preserve"> Nos permite ver texto</w:t>
      </w:r>
    </w:p>
    <w:p w14:paraId="04743F94" w14:textId="29343D44" w:rsidR="004D492D" w:rsidRDefault="00063931" w:rsidP="00063931">
      <w:pPr>
        <w:pStyle w:val="Prrafodelista"/>
        <w:numPr>
          <w:ilvl w:val="0"/>
          <w:numId w:val="45"/>
        </w:numPr>
      </w:pPr>
      <w:r w:rsidRPr="00811767">
        <w:rPr>
          <w:i/>
          <w:iCs/>
          <w:noProof/>
        </w:rPr>
        <mc:AlternateContent>
          <mc:Choice Requires="wps">
            <w:drawing>
              <wp:anchor distT="0" distB="0" distL="114300" distR="114300" simplePos="0" relativeHeight="251662336" behindDoc="1" locked="0" layoutInCell="1" allowOverlap="1" wp14:anchorId="1AC3FE96" wp14:editId="6D47ED95">
                <wp:simplePos x="0" y="0"/>
                <wp:positionH relativeFrom="column">
                  <wp:posOffset>1732280</wp:posOffset>
                </wp:positionH>
                <wp:positionV relativeFrom="paragraph">
                  <wp:posOffset>28575</wp:posOffset>
                </wp:positionV>
                <wp:extent cx="137160" cy="102870"/>
                <wp:effectExtent l="0" t="19050" r="34290" b="30480"/>
                <wp:wrapTight wrapText="bothSides">
                  <wp:wrapPolygon edited="0">
                    <wp:start x="6000" y="-4000"/>
                    <wp:lineTo x="0" y="0"/>
                    <wp:lineTo x="0" y="16000"/>
                    <wp:lineTo x="6000" y="24000"/>
                    <wp:lineTo x="21000" y="24000"/>
                    <wp:lineTo x="24000" y="8000"/>
                    <wp:lineTo x="21000" y="-4000"/>
                    <wp:lineTo x="6000" y="-4000"/>
                  </wp:wrapPolygon>
                </wp:wrapTight>
                <wp:docPr id="8" name="Flecha: a la derecha 8"/>
                <wp:cNvGraphicFramePr/>
                <a:graphic xmlns:a="http://schemas.openxmlformats.org/drawingml/2006/main">
                  <a:graphicData uri="http://schemas.microsoft.com/office/word/2010/wordprocessingShape">
                    <wps:wsp>
                      <wps:cNvSpPr/>
                      <wps:spPr>
                        <a:xfrm>
                          <a:off x="0" y="0"/>
                          <a:ext cx="137160" cy="10287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1253D" id="Flecha: a la derecha 8" o:spid="_x0000_s1026" type="#_x0000_t13" style="position:absolute;margin-left:136.4pt;margin-top:2.25pt;width:10.8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" adj="13500" fillcolor="white [3212]" strokecolor="#243f60 [1604]" strokeweight="2pt">
                <w10:wrap type="tight"/>
              </v:shape>
            </w:pict>
          </mc:Fallback>
        </mc:AlternateContent>
      </w:r>
      <w:r w:rsidR="004D492D" w:rsidRPr="00063931">
        <w:rPr>
          <w:i/>
          <w:iCs/>
        </w:rPr>
        <w:t>Appbar</w:t>
      </w:r>
      <w:r w:rsidR="00811767" w:rsidRPr="00063931">
        <w:rPr>
          <w:i/>
          <w:iCs/>
        </w:rPr>
        <w:t>/</w:t>
      </w:r>
      <w:r w:rsidR="004D492D" w:rsidRPr="00063931">
        <w:rPr>
          <w:i/>
          <w:iCs/>
        </w:rPr>
        <w:t>TabBar</w:t>
      </w:r>
      <w:r w:rsidR="00811767">
        <w:t xml:space="preserve"> Son</w:t>
      </w:r>
      <w:r w:rsidR="004D492D">
        <w:t xml:space="preserve"> la parte superior e inferior de la aplicación.</w:t>
      </w:r>
    </w:p>
    <w:p w14:paraId="7F8E7999" w14:textId="77777777" w:rsidR="00063931" w:rsidRDefault="00811767" w:rsidP="00063931">
      <w:pPr>
        <w:pStyle w:val="Prrafodelista"/>
        <w:numPr>
          <w:ilvl w:val="0"/>
          <w:numId w:val="45"/>
        </w:numPr>
      </w:pPr>
      <w:r w:rsidRPr="00811767">
        <w:rPr>
          <w:i/>
          <w:iCs/>
          <w:noProof/>
        </w:rPr>
        <mc:AlternateContent>
          <mc:Choice Requires="wps">
            <w:drawing>
              <wp:anchor distT="0" distB="0" distL="114300" distR="114300" simplePos="0" relativeHeight="251664384" behindDoc="1" locked="0" layoutInCell="1" allowOverlap="1" wp14:anchorId="6221AB8F" wp14:editId="61CAF9D6">
                <wp:simplePos x="0" y="0"/>
                <wp:positionH relativeFrom="column">
                  <wp:posOffset>1162050</wp:posOffset>
                </wp:positionH>
                <wp:positionV relativeFrom="paragraph">
                  <wp:posOffset>45720</wp:posOffset>
                </wp:positionV>
                <wp:extent cx="137160" cy="102870"/>
                <wp:effectExtent l="0" t="19050" r="34290" b="30480"/>
                <wp:wrapTight wrapText="bothSides">
                  <wp:wrapPolygon edited="0">
                    <wp:start x="6000" y="-4000"/>
                    <wp:lineTo x="0" y="0"/>
                    <wp:lineTo x="0" y="16000"/>
                    <wp:lineTo x="6000" y="24000"/>
                    <wp:lineTo x="21000" y="24000"/>
                    <wp:lineTo x="24000" y="8000"/>
                    <wp:lineTo x="21000" y="-4000"/>
                    <wp:lineTo x="6000" y="-4000"/>
                  </wp:wrapPolygon>
                </wp:wrapTight>
                <wp:docPr id="13" name="Flecha: a la derecha 13"/>
                <wp:cNvGraphicFramePr/>
                <a:graphic xmlns:a="http://schemas.openxmlformats.org/drawingml/2006/main">
                  <a:graphicData uri="http://schemas.microsoft.com/office/word/2010/wordprocessingShape">
                    <wps:wsp>
                      <wps:cNvSpPr/>
                      <wps:spPr>
                        <a:xfrm>
                          <a:off x="0" y="0"/>
                          <a:ext cx="137160" cy="10287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B17B" id="Flecha: a la derecha 13" o:spid="_x0000_s1026" type="#_x0000_t13" style="position:absolute;margin-left:91.5pt;margin-top:3.6pt;width:10.8pt;height:8.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" adj="13500" fillcolor="white [3212]" strokecolor="#243f60 [1604]" strokeweight="2pt">
                <w10:wrap type="tight"/>
              </v:shape>
            </w:pict>
          </mc:Fallback>
        </mc:AlternateContent>
      </w:r>
      <w:r w:rsidR="004D492D" w:rsidRPr="00063931">
        <w:rPr>
          <w:i/>
          <w:iCs/>
        </w:rPr>
        <w:t>Button</w:t>
      </w:r>
      <w:r>
        <w:t xml:space="preserve"> Componente qué, al dar click, realiza una función.</w:t>
      </w:r>
    </w:p>
    <w:p w14:paraId="4CFAD2E6" w14:textId="41E045D2" w:rsidR="0040416A" w:rsidRDefault="00063931" w:rsidP="00C32625">
      <w:r>
        <w:t xml:space="preserve">Los </w:t>
      </w:r>
      <w:r w:rsidRPr="005777DE">
        <w:rPr>
          <w:i/>
          <w:iCs/>
        </w:rPr>
        <w:t>widgets</w:t>
      </w:r>
      <w:r>
        <w:t xml:space="preserve">, además, tienen dos tipos: Con estado y sin estado. El estado es la información que se puede utilizar una vez se crea el </w:t>
      </w:r>
      <w:r w:rsidRPr="005777DE">
        <w:rPr>
          <w:i/>
          <w:iCs/>
        </w:rPr>
        <w:t>widget</w:t>
      </w:r>
      <w:r>
        <w:t xml:space="preserve"> y que cambie durante su vida útil.</w:t>
      </w:r>
      <w:r w:rsidR="0040416A">
        <w:t xml:space="preserve"> Dicho estado puede ser administrado/controlado de distintas maneras, como puede ser con un </w:t>
      </w:r>
      <w:r w:rsidR="0040416A" w:rsidRPr="00FB04A4">
        <w:rPr>
          <w:i/>
          <w:iCs/>
        </w:rPr>
        <w:t>Stateful</w:t>
      </w:r>
      <w:r w:rsidR="0040416A">
        <w:t xml:space="preserve"> </w:t>
      </w:r>
      <w:r w:rsidR="0040416A" w:rsidRPr="00FB04A4">
        <w:rPr>
          <w:i/>
          <w:iCs/>
        </w:rPr>
        <w:t>Widget</w:t>
      </w:r>
      <w:r w:rsidR="0040416A">
        <w:t xml:space="preserve"> o con gestores de estado, como son </w:t>
      </w:r>
      <w:r w:rsidR="0040416A">
        <w:rPr>
          <w:i/>
          <w:iCs/>
        </w:rPr>
        <w:t>Provider</w:t>
      </w:r>
      <w:r w:rsidR="0040416A">
        <w:t xml:space="preserve"> o </w:t>
      </w:r>
      <w:r w:rsidR="0040416A">
        <w:rPr>
          <w:i/>
          <w:iCs/>
        </w:rPr>
        <w:t>Bloc</w:t>
      </w:r>
      <w:r w:rsidR="0040416A">
        <w:t xml:space="preserve">. </w:t>
      </w:r>
      <w:r w:rsidR="00C32625">
        <w:t>A continuación, vamos a hablar de los más conocidos.</w:t>
      </w:r>
    </w:p>
    <w:p w14:paraId="53C96CE5" w14:textId="29C7611D" w:rsidR="00C32625" w:rsidRDefault="00C32625" w:rsidP="00C32625">
      <w:pPr>
        <w:pStyle w:val="Ttulo04"/>
      </w:pPr>
      <w:r>
        <w:t>Provider</w:t>
      </w:r>
    </w:p>
    <w:p w14:paraId="5D16C5BC" w14:textId="72D50E61" w:rsidR="00C32625" w:rsidRDefault="00C32625" w:rsidP="00AF71D1">
      <w:r w:rsidRPr="00FB04A4">
        <w:rPr>
          <w:i/>
          <w:iCs/>
        </w:rPr>
        <w:t>Provider</w:t>
      </w:r>
      <w:r>
        <w:t xml:space="preserve"> es, posiblemente, el gestor de estado más conocido de </w:t>
      </w:r>
      <w:r w:rsidRPr="00FB04A4">
        <w:rPr>
          <w:i/>
          <w:iCs/>
        </w:rPr>
        <w:t>Flutter</w:t>
      </w:r>
      <w:r>
        <w:t xml:space="preserve"> junto a </w:t>
      </w:r>
      <w:r w:rsidRPr="00FB04A4">
        <w:rPr>
          <w:i/>
          <w:iCs/>
        </w:rPr>
        <w:t>Blo</w:t>
      </w:r>
      <w:r w:rsidR="00AF71D1" w:rsidRPr="00FB04A4">
        <w:rPr>
          <w:i/>
          <w:iCs/>
        </w:rPr>
        <w:t>c</w:t>
      </w:r>
      <w:r w:rsidR="00AF71D1">
        <w:t xml:space="preserve">. Este gestor es muy fácil de implementar, lo cuál no significa que sea incompleto o perfecto para aplicaciones pequeñas. </w:t>
      </w:r>
      <w:r w:rsidR="00AF71D1" w:rsidRPr="00FB04A4">
        <w:rPr>
          <w:i/>
          <w:iCs/>
        </w:rPr>
        <w:t>Provider</w:t>
      </w:r>
      <w:r w:rsidR="00AF71D1">
        <w:t xml:space="preserve"> no tiene nada que </w:t>
      </w:r>
      <w:r w:rsidR="00FB04A4">
        <w:t>envidiarles</w:t>
      </w:r>
      <w:r w:rsidR="00AF71D1">
        <w:t xml:space="preserve"> a gestores como </w:t>
      </w:r>
      <w:r w:rsidR="00AF71D1" w:rsidRPr="00FB04A4">
        <w:rPr>
          <w:i/>
          <w:iCs/>
        </w:rPr>
        <w:t>Bloc</w:t>
      </w:r>
      <w:r w:rsidR="00AF71D1">
        <w:t xml:space="preserve">, </w:t>
      </w:r>
      <w:r w:rsidR="00AF71D1" w:rsidRPr="00FB04A4">
        <w:rPr>
          <w:i/>
          <w:iCs/>
        </w:rPr>
        <w:t>GetX</w:t>
      </w:r>
      <w:r w:rsidR="00AF71D1">
        <w:t xml:space="preserve"> o </w:t>
      </w:r>
      <w:r w:rsidR="00AF71D1" w:rsidRPr="00FB04A4">
        <w:rPr>
          <w:i/>
          <w:iCs/>
        </w:rPr>
        <w:t>Cubic</w:t>
      </w:r>
      <w:r w:rsidR="00FB04A4">
        <w:t xml:space="preserve">. Este gestor sirve tanto para aplicaciones pequeñas como medianas/grandes, aunque para aplicaciones grandes es más recomendado </w:t>
      </w:r>
      <w:r w:rsidR="00FB04A4" w:rsidRPr="00FB04A4">
        <w:rPr>
          <w:i/>
          <w:iCs/>
        </w:rPr>
        <w:t>Bloc</w:t>
      </w:r>
      <w:r w:rsidR="00FB04A4">
        <w:t xml:space="preserve">. </w:t>
      </w:r>
      <w:r w:rsidR="00AF71D1">
        <w:t xml:space="preserve"> </w:t>
      </w:r>
    </w:p>
    <w:p w14:paraId="1990A04B" w14:textId="21EEDD45" w:rsidR="00FB04A4" w:rsidRDefault="00FB04A4" w:rsidP="00AF71D1">
      <w:r>
        <w:t xml:space="preserve">Como gestor de estado, nos permite administrar </w:t>
      </w:r>
      <w:proofErr w:type="gramStart"/>
      <w:r>
        <w:t>el estados</w:t>
      </w:r>
      <w:proofErr w:type="gramEnd"/>
      <w:r>
        <w:t xml:space="preserve"> de las pantallas y widgets de nuestra pantalla. Además, podemos crearlo nada más se ejecuta la aplicación, por lo que tendremos acceso a la instancia de nuestro provider en cualquier lugar de nuestro árbol de widgets. Esto, además de proporcionarnos mucha facilidad a la hora de centralizar nuestros datos, nos permite acceder a datos entre páginas sin perder el estado de las mismas. En mi opinión, y viendo la magnitud del proyecto, Provider es el gestor de estados perfecto para </w:t>
      </w:r>
      <w:r>
        <w:lastRenderedPageBreak/>
        <w:t>ello, aunque nunca se debe de descartar el cambio hacia Bloc, otro gestor de estado la mar de interesante. A continuación, hablaremos de él.</w:t>
      </w:r>
    </w:p>
    <w:p w14:paraId="4C08DEC8" w14:textId="31DD7F20" w:rsidR="00FB04A4" w:rsidRPr="00C32625" w:rsidRDefault="00FB04A4" w:rsidP="00FB04A4">
      <w:pPr>
        <w:pStyle w:val="Ttulo04"/>
      </w:pPr>
      <w:r>
        <w:t>Bloc</w:t>
      </w:r>
    </w:p>
    <w:p w14:paraId="1AF669A5" w14:textId="1146853D" w:rsidR="00235633" w:rsidRDefault="00762A40" w:rsidP="00C73231">
      <w:r>
        <w:t xml:space="preserve">Anteriormente, </w:t>
      </w:r>
      <w:r w:rsidR="000E44E2">
        <w:t xml:space="preserve">hemos nombrado Bloc como un gestor de estado, pero realmente debemos nombrar Bloc como un patrón de </w:t>
      </w:r>
      <w:r w:rsidR="000E44E2">
        <w:rPr>
          <w:i/>
          <w:iCs/>
        </w:rPr>
        <w:t>Clean A</w:t>
      </w:r>
      <w:r w:rsidR="000E44E2" w:rsidRPr="000E44E2">
        <w:rPr>
          <w:i/>
          <w:iCs/>
        </w:rPr>
        <w:t>rchitecture</w:t>
      </w:r>
      <w:r w:rsidR="000E44E2">
        <w:t xml:space="preserve">. Si se tiene conocimientos de algún tipo de Clean Architecture, Bloc es algo parecido a MVVM. El concepto principal es que exista una capa entre el modelo y la vista, justamente una de los conceptos que sustenta MVVM. Además, en esta capa se gestionarán, además de los datos, los estados de los widgets. </w:t>
      </w:r>
    </w:p>
    <w:p w14:paraId="0A1257F6" w14:textId="2380E062" w:rsidR="000E44E2" w:rsidRPr="000E44E2" w:rsidRDefault="000E44E2" w:rsidP="000E44E2">
      <w:r>
        <w:t xml:space="preserve">El patrón Bloc se puede dividir en cuatro importantes partes; Events, States, Bloc y UI. </w:t>
      </w:r>
    </w:p>
    <w:p w14:paraId="7A3F93B0" w14:textId="77777777" w:rsidR="00235633" w:rsidRDefault="00235633" w:rsidP="00C73231"/>
    <w:p w14:paraId="7411C257" w14:textId="77777777" w:rsidR="00534E2B" w:rsidRDefault="00534E2B" w:rsidP="00C73231"/>
    <w:p w14:paraId="68598A1A" w14:textId="77777777" w:rsidR="00534E2B" w:rsidRDefault="00534E2B" w:rsidP="00C73231">
      <w:pPr>
        <w:sectPr w:rsidR="00534E2B" w:rsidSect="00903328">
          <w:type w:val="evenPage"/>
          <w:pgSz w:w="11906" w:h="16838" w:code="9"/>
          <w:pgMar w:top="1134" w:right="1418" w:bottom="1134" w:left="1701" w:header="709" w:footer="709" w:gutter="0"/>
          <w:cols w:space="708"/>
          <w:docGrid w:linePitch="360"/>
        </w:sectPr>
      </w:pPr>
    </w:p>
    <w:p w14:paraId="4E13E315" w14:textId="77777777" w:rsidR="00534E2B" w:rsidRDefault="00534E2B" w:rsidP="00534E2B">
      <w:pPr>
        <w:pStyle w:val="Ttulo01"/>
      </w:pPr>
      <w:bookmarkStart w:id="16" w:name="_Toc131181143"/>
      <w:r>
        <w:lastRenderedPageBreak/>
        <w:t>(Apartado 5</w:t>
      </w:r>
      <w:r w:rsidR="00D41595">
        <w:t>: Ejemplo bibliografía</w:t>
      </w:r>
      <w:r>
        <w:t>)</w:t>
      </w:r>
      <w:bookmarkEnd w:id="16"/>
    </w:p>
    <w:p w14:paraId="6BFB7C16" w14:textId="77777777" w:rsidR="00AE042A" w:rsidRPr="006C2A9C" w:rsidRDefault="00AE042A" w:rsidP="00AE042A">
      <w:pPr>
        <w:autoSpaceDE w:val="0"/>
        <w:spacing w:after="0" w:line="240" w:lineRule="auto"/>
        <w:ind w:left="1134" w:hanging="567"/>
        <w:rPr>
          <w:rFonts w:cs="TimesNewRoman"/>
        </w:rPr>
      </w:pPr>
      <w:r w:rsidRPr="006C2A9C">
        <w:rPr>
          <w:rFonts w:cs="TimesNewRoman"/>
        </w:rPr>
        <w:t>[Identificador] Inicial Nombre 1er Autor. Apellido 1º Autor, Inicial Nombre 2º Autor. Apellido 2º. Autor</w:t>
      </w:r>
      <w:proofErr w:type="gramStart"/>
      <w:r w:rsidRPr="006C2A9C">
        <w:rPr>
          <w:rFonts w:cs="TimesNewRoman"/>
        </w:rPr>
        <w:t>, ,</w:t>
      </w:r>
      <w:proofErr w:type="gramEnd"/>
      <w:r w:rsidRPr="006C2A9C">
        <w:rPr>
          <w:rFonts w:cs="TimesNewRoman"/>
        </w:rPr>
        <w:t xml:space="preserve"> ... y Inicial Nombre Último Autor. Apellido Último Autor, </w:t>
      </w:r>
      <w:r w:rsidRPr="006C2A9C">
        <w:rPr>
          <w:rFonts w:cs="TimesNewRoman"/>
          <w:i/>
          <w:iCs/>
        </w:rPr>
        <w:t>Nombre Completo del Libro en cursiva</w:t>
      </w:r>
      <w:r w:rsidRPr="006C2A9C">
        <w:rPr>
          <w:rFonts w:cs="TimesNewRoman"/>
        </w:rPr>
        <w:t>. Ciudad de edición: Editorial, Año.</w:t>
      </w:r>
    </w:p>
    <w:p w14:paraId="29D44191" w14:textId="77777777" w:rsidR="00235633" w:rsidRDefault="00235633" w:rsidP="00C73231"/>
    <w:p w14:paraId="4EE42EF7" w14:textId="77777777" w:rsidR="00534E2B" w:rsidRDefault="00534E2B" w:rsidP="00C73231"/>
    <w:p w14:paraId="22EAAB06" w14:textId="77777777" w:rsidR="00534E2B" w:rsidRDefault="00534E2B" w:rsidP="00C73231">
      <w:pPr>
        <w:sectPr w:rsidR="00534E2B" w:rsidSect="00903328">
          <w:type w:val="evenPage"/>
          <w:pgSz w:w="11906" w:h="16838" w:code="9"/>
          <w:pgMar w:top="1134" w:right="1418" w:bottom="1134" w:left="1701" w:header="709" w:footer="709" w:gutter="0"/>
          <w:cols w:space="708"/>
          <w:docGrid w:linePitch="360"/>
        </w:sectPr>
      </w:pPr>
    </w:p>
    <w:p w14:paraId="1FAFD13C" w14:textId="77777777" w:rsidR="00534E2B" w:rsidRDefault="00534E2B" w:rsidP="00534E2B">
      <w:pPr>
        <w:pStyle w:val="Ttulo01"/>
      </w:pPr>
      <w:bookmarkStart w:id="17" w:name="_Toc131181144"/>
      <w:r>
        <w:lastRenderedPageBreak/>
        <w:t>(Apartado 6)</w:t>
      </w:r>
      <w:bookmarkEnd w:id="17"/>
    </w:p>
    <w:p w14:paraId="36FAAC49" w14:textId="77777777" w:rsidR="00534E2B" w:rsidRDefault="00534E2B" w:rsidP="00C73231"/>
    <w:p w14:paraId="49B03CEB" w14:textId="77777777" w:rsidR="00534E2B" w:rsidRDefault="00534E2B" w:rsidP="00C73231"/>
    <w:p w14:paraId="091DD964" w14:textId="77777777" w:rsidR="00534E2B" w:rsidRDefault="00534E2B" w:rsidP="00C73231"/>
    <w:p w14:paraId="592998E2" w14:textId="77777777" w:rsidR="00534E2B" w:rsidRDefault="00534E2B" w:rsidP="00C73231"/>
    <w:sectPr w:rsidR="00534E2B" w:rsidSect="00903328">
      <w:type w:val="evenPage"/>
      <w:pgSz w:w="11906" w:h="16838" w:code="9"/>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D15B8" w14:textId="77777777" w:rsidR="003F0F8A" w:rsidRDefault="003F0F8A">
      <w:r>
        <w:separator/>
      </w:r>
    </w:p>
  </w:endnote>
  <w:endnote w:type="continuationSeparator" w:id="0">
    <w:p w14:paraId="279A0DC3" w14:textId="77777777" w:rsidR="003F0F8A" w:rsidRDefault="003F0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82A3" w14:textId="77777777" w:rsidR="00534E2B" w:rsidRPr="00C17C76" w:rsidRDefault="00534E2B" w:rsidP="00085B58">
    <w:pPr>
      <w:pStyle w:val="Piedepgina"/>
      <w:framePr w:wrap="around" w:vAnchor="text" w:hAnchor="margin" w:xAlign="outside" w:y="1"/>
      <w:rPr>
        <w:rStyle w:val="Nmerodepgina"/>
        <w:lang w:val="en-GB"/>
      </w:rPr>
    </w:pPr>
    <w:r>
      <w:rPr>
        <w:rStyle w:val="Nmerodepgina"/>
      </w:rPr>
      <w:fldChar w:fldCharType="begin"/>
    </w:r>
    <w:r w:rsidRPr="00C17C76">
      <w:rPr>
        <w:rStyle w:val="Nmerodepgina"/>
        <w:lang w:val="en-GB"/>
      </w:rPr>
      <w:instrText xml:space="preserve">PAGE  </w:instrText>
    </w:r>
    <w:r>
      <w:rPr>
        <w:rStyle w:val="Nmerodepgina"/>
      </w:rPr>
      <w:fldChar w:fldCharType="separate"/>
    </w:r>
    <w:r w:rsidR="00DA184A" w:rsidRPr="00C17C76">
      <w:rPr>
        <w:rStyle w:val="Nmerodepgina"/>
        <w:noProof/>
        <w:lang w:val="en-GB"/>
      </w:rPr>
      <w:t>12</w:t>
    </w:r>
    <w:r>
      <w:rPr>
        <w:rStyle w:val="Nmerodepgina"/>
      </w:rPr>
      <w:fldChar w:fldCharType="end"/>
    </w:r>
  </w:p>
  <w:p w14:paraId="75ABAF35" w14:textId="77777777" w:rsidR="00534E2B" w:rsidRPr="00135512" w:rsidRDefault="00534E2B" w:rsidP="00135512">
    <w:pPr>
      <w:pStyle w:val="Piedepgina"/>
      <w:tabs>
        <w:tab w:val="clear" w:pos="8504"/>
        <w:tab w:val="right" w:pos="8820"/>
      </w:tabs>
      <w:ind w:right="-33" w:firstLine="360"/>
      <w:rPr>
        <w:lang w:val="en-GB"/>
      </w:rPr>
    </w:pPr>
    <w:r w:rsidRPr="00C17C76">
      <w:rPr>
        <w:lang w:val="en-GB"/>
      </w:rPr>
      <w:tab/>
    </w:r>
    <w:r w:rsidRPr="00C17C76">
      <w:rPr>
        <w:lang w:val="en-GB"/>
      </w:rPr>
      <w:tab/>
    </w:r>
    <w:r w:rsidRPr="00B9692A">
      <w:rPr>
        <w:lang w:val="en-GB"/>
      </w:rPr>
      <w:t xml:space="preserve">IES PERE MARIA ORTS I </w:t>
    </w:r>
    <w:r w:rsidRPr="00135512">
      <w:rPr>
        <w:lang w:val="en-GB"/>
      </w:rPr>
      <w:t>BOSCH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7E376" w14:textId="77777777" w:rsidR="00534E2B" w:rsidRPr="00C17C76" w:rsidRDefault="00534E2B" w:rsidP="00085B58">
    <w:pPr>
      <w:pStyle w:val="Piedepgina"/>
      <w:framePr w:wrap="around" w:vAnchor="text" w:hAnchor="margin" w:xAlign="outside" w:y="1"/>
      <w:rPr>
        <w:rStyle w:val="Nmerodepgina"/>
        <w:lang w:val="en-GB"/>
      </w:rPr>
    </w:pPr>
    <w:r>
      <w:rPr>
        <w:rStyle w:val="Nmerodepgina"/>
      </w:rPr>
      <w:fldChar w:fldCharType="begin"/>
    </w:r>
    <w:r w:rsidRPr="00C17C76">
      <w:rPr>
        <w:rStyle w:val="Nmerodepgina"/>
        <w:lang w:val="en-GB"/>
      </w:rPr>
      <w:instrText xml:space="preserve">PAGE  </w:instrText>
    </w:r>
    <w:r>
      <w:rPr>
        <w:rStyle w:val="Nmerodepgina"/>
      </w:rPr>
      <w:fldChar w:fldCharType="separate"/>
    </w:r>
    <w:r w:rsidR="00DA184A" w:rsidRPr="00C17C76">
      <w:rPr>
        <w:rStyle w:val="Nmerodepgina"/>
        <w:noProof/>
        <w:lang w:val="en-GB"/>
      </w:rPr>
      <w:t>iii</w:t>
    </w:r>
    <w:r>
      <w:rPr>
        <w:rStyle w:val="Nmerodepgina"/>
      </w:rPr>
      <w:fldChar w:fldCharType="end"/>
    </w:r>
  </w:p>
  <w:p w14:paraId="03CDF78B" w14:textId="77777777" w:rsidR="00534E2B" w:rsidRPr="00B9692A" w:rsidRDefault="00534E2B" w:rsidP="000726BD">
    <w:pPr>
      <w:pStyle w:val="Piedepgina"/>
      <w:rPr>
        <w:lang w:val="en-GB"/>
      </w:rPr>
    </w:pPr>
    <w:r w:rsidRPr="00B9692A">
      <w:rPr>
        <w:lang w:val="en-GB"/>
      </w:rPr>
      <w:t xml:space="preserve">IES PERE MARIA ORTS I </w:t>
    </w:r>
    <w:r w:rsidRPr="00C17C76">
      <w:rPr>
        <w:lang w:val="en-GB"/>
      </w:rPr>
      <w:t>BOSCH</w:t>
    </w:r>
    <w:r w:rsidRPr="00B9692A">
      <w:rPr>
        <w:lang w:val="en-GB"/>
      </w:rPr>
      <w:tab/>
    </w:r>
    <w:r w:rsidRPr="00B9692A">
      <w:rPr>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DCE8" w14:textId="77777777" w:rsidR="00534E2B" w:rsidRPr="00C17C76" w:rsidRDefault="00534E2B" w:rsidP="00085B58">
    <w:pPr>
      <w:pStyle w:val="Piedepgina"/>
      <w:framePr w:wrap="around" w:vAnchor="text" w:hAnchor="margin" w:xAlign="right" w:y="1"/>
      <w:rPr>
        <w:rStyle w:val="Nmerodepgina"/>
        <w:lang w:val="en-GB"/>
      </w:rPr>
    </w:pPr>
    <w:r>
      <w:rPr>
        <w:rStyle w:val="Nmerodepgina"/>
      </w:rPr>
      <w:fldChar w:fldCharType="begin"/>
    </w:r>
    <w:r w:rsidRPr="00C17C76">
      <w:rPr>
        <w:rStyle w:val="Nmerodepgina"/>
        <w:lang w:val="en-GB"/>
      </w:rPr>
      <w:instrText xml:space="preserve">PAGE  </w:instrText>
    </w:r>
    <w:r>
      <w:rPr>
        <w:rStyle w:val="Nmerodepgina"/>
      </w:rPr>
      <w:fldChar w:fldCharType="separate"/>
    </w:r>
    <w:r w:rsidR="00DA184A" w:rsidRPr="00C17C76">
      <w:rPr>
        <w:rStyle w:val="Nmerodepgina"/>
        <w:noProof/>
        <w:lang w:val="en-GB"/>
      </w:rPr>
      <w:t>11</w:t>
    </w:r>
    <w:r>
      <w:rPr>
        <w:rStyle w:val="Nmerodepgina"/>
      </w:rPr>
      <w:fldChar w:fldCharType="end"/>
    </w:r>
  </w:p>
  <w:p w14:paraId="2FA97C09" w14:textId="77777777" w:rsidR="00534E2B" w:rsidRPr="00886822" w:rsidRDefault="00534E2B" w:rsidP="00886822">
    <w:pPr>
      <w:pStyle w:val="Piedepgina"/>
      <w:ind w:right="360"/>
      <w:rPr>
        <w:lang w:val="en-GB"/>
      </w:rPr>
    </w:pPr>
    <w:r w:rsidRPr="00B9692A">
      <w:rPr>
        <w:lang w:val="en-GB"/>
      </w:rPr>
      <w:t xml:space="preserve">IES PERE MARIA ORTS I </w:t>
    </w:r>
    <w:r w:rsidRPr="00135512">
      <w:rPr>
        <w:lang w:val="en-GB"/>
      </w:rPr>
      <w:t>BOSCH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0CB64" w14:textId="77777777" w:rsidR="003F0F8A" w:rsidRDefault="003F0F8A">
      <w:r>
        <w:separator/>
      </w:r>
    </w:p>
  </w:footnote>
  <w:footnote w:type="continuationSeparator" w:id="0">
    <w:p w14:paraId="4FD2136C" w14:textId="77777777" w:rsidR="003F0F8A" w:rsidRDefault="003F0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E6EA2" w14:textId="77777777" w:rsidR="00534E2B" w:rsidRDefault="00534E2B" w:rsidP="000517A6">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2149" w14:textId="77777777" w:rsidR="00534E2B" w:rsidRDefault="00534E2B" w:rsidP="00B9692A">
    <w:pPr>
      <w:pStyle w:val="Encabezado"/>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31AD" w14:textId="77777777" w:rsidR="00534E2B" w:rsidRDefault="00534E2B" w:rsidP="00B9692A">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9174" w14:textId="6C92BC18" w:rsidR="00534E2B" w:rsidRPr="00C17C76" w:rsidRDefault="00C17C76" w:rsidP="00C17C76">
    <w:pPr>
      <w:pStyle w:val="Encabezado"/>
      <w:tabs>
        <w:tab w:val="clear" w:pos="8504"/>
        <w:tab w:val="right" w:pos="8820"/>
      </w:tabs>
      <w:rPr>
        <w:u w:val="single"/>
      </w:rPr>
    </w:pPr>
    <w:r>
      <w:t>Sei Vegan, Sei Grün</w:t>
    </w:r>
    <w:r w:rsidR="00534E2B" w:rsidRPr="000517A6">
      <w:tab/>
    </w:r>
    <w:r w:rsidR="00534E2B" w:rsidRPr="000517A6">
      <w:tab/>
    </w:r>
    <w:r>
      <w:t>Desarrollo de Aplicaciones Multiplataforma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6F843" w14:textId="0578D4FC" w:rsidR="00534E2B" w:rsidRPr="000517A6" w:rsidRDefault="00C17C76" w:rsidP="000517A6">
    <w:pPr>
      <w:pStyle w:val="Encabezado"/>
      <w:tabs>
        <w:tab w:val="clear" w:pos="8504"/>
        <w:tab w:val="right" w:pos="8820"/>
      </w:tabs>
    </w:pPr>
    <w:r>
      <w:t>Desarrollo de Aplicaciones Multiplataforma</w:t>
    </w:r>
    <w:r w:rsidR="00534E2B" w:rsidRPr="000517A6">
      <w:tab/>
    </w:r>
    <w:r w:rsidR="00534E2B" w:rsidRPr="000517A6">
      <w:tab/>
    </w:r>
    <w:r>
      <w:t>Sei Vegan, Sei Grün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538"/>
    <w:multiLevelType w:val="multilevel"/>
    <w:tmpl w:val="0C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 w15:restartNumberingAfterBreak="0">
    <w:nsid w:val="0E8F37FB"/>
    <w:multiLevelType w:val="multilevel"/>
    <w:tmpl w:val="DCA2D2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 w15:restartNumberingAfterBreak="0">
    <w:nsid w:val="11367F66"/>
    <w:multiLevelType w:val="multilevel"/>
    <w:tmpl w:val="0852AB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11CB43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7B04E7"/>
    <w:multiLevelType w:val="multilevel"/>
    <w:tmpl w:val="0324CB5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5" w15:restartNumberingAfterBreak="0">
    <w:nsid w:val="14EC5642"/>
    <w:multiLevelType w:val="hybridMultilevel"/>
    <w:tmpl w:val="CBDAFA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46628D"/>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7" w15:restartNumberingAfterBreak="0">
    <w:nsid w:val="18AC27E1"/>
    <w:multiLevelType w:val="hybridMultilevel"/>
    <w:tmpl w:val="50E4A7B0"/>
    <w:lvl w:ilvl="0" w:tplc="AD6C97EE">
      <w:start w:val="3"/>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941150F"/>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9" w15:restartNumberingAfterBreak="0">
    <w:nsid w:val="1AB41C2A"/>
    <w:multiLevelType w:val="multilevel"/>
    <w:tmpl w:val="B03C6E78"/>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0" w15:restartNumberingAfterBreak="0">
    <w:nsid w:val="1D270FD7"/>
    <w:multiLevelType w:val="multilevel"/>
    <w:tmpl w:val="168E99D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1" w15:restartNumberingAfterBreak="0">
    <w:nsid w:val="213402B1"/>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16167E"/>
    <w:multiLevelType w:val="multilevel"/>
    <w:tmpl w:val="9508C8D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13" w15:restartNumberingAfterBreak="0">
    <w:nsid w:val="24C66C5D"/>
    <w:multiLevelType w:val="multilevel"/>
    <w:tmpl w:val="DFC4083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2B087BB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384B8F"/>
    <w:multiLevelType w:val="hybridMultilevel"/>
    <w:tmpl w:val="CE52A2D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F517021"/>
    <w:multiLevelType w:val="multilevel"/>
    <w:tmpl w:val="61241C3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17" w15:restartNumberingAfterBreak="0">
    <w:nsid w:val="2FB97A5C"/>
    <w:multiLevelType w:val="multilevel"/>
    <w:tmpl w:val="DD58FD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8" w15:restartNumberingAfterBreak="0">
    <w:nsid w:val="30266313"/>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08218A4"/>
    <w:multiLevelType w:val="multilevel"/>
    <w:tmpl w:val="3034A9F2"/>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20" w15:restartNumberingAfterBreak="0">
    <w:nsid w:val="31780A00"/>
    <w:multiLevelType w:val="multilevel"/>
    <w:tmpl w:val="E4E01976"/>
    <w:lvl w:ilvl="0">
      <w:start w:val="1"/>
      <w:numFmt w:val="decimal"/>
      <w:lvlText w:val="%1."/>
      <w:lvlJc w:val="left"/>
      <w:pPr>
        <w:tabs>
          <w:tab w:val="num" w:pos="720"/>
        </w:tabs>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1" w15:restartNumberingAfterBreak="0">
    <w:nsid w:val="3179368B"/>
    <w:multiLevelType w:val="hybridMultilevel"/>
    <w:tmpl w:val="FF5E61AC"/>
    <w:lvl w:ilvl="0" w:tplc="4AB0D012">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15:restartNumberingAfterBreak="0">
    <w:nsid w:val="31F414CD"/>
    <w:multiLevelType w:val="hybridMultilevel"/>
    <w:tmpl w:val="4C12A6FA"/>
    <w:lvl w:ilvl="0" w:tplc="787E0E28">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15:restartNumberingAfterBreak="0">
    <w:nsid w:val="37E57962"/>
    <w:multiLevelType w:val="hybridMultilevel"/>
    <w:tmpl w:val="CA0CBD6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1436571"/>
    <w:multiLevelType w:val="multilevel"/>
    <w:tmpl w:val="397A694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5" w15:restartNumberingAfterBreak="0">
    <w:nsid w:val="42225D50"/>
    <w:multiLevelType w:val="multilevel"/>
    <w:tmpl w:val="D4DECD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6" w15:restartNumberingAfterBreak="0">
    <w:nsid w:val="44CF0DDB"/>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7" w15:restartNumberingAfterBreak="0">
    <w:nsid w:val="467E06F7"/>
    <w:multiLevelType w:val="multilevel"/>
    <w:tmpl w:val="C10C8778"/>
    <w:lvl w:ilvl="0">
      <w:start w:val="1"/>
      <w:numFmt w:val="decimal"/>
      <w:pStyle w:val="Ttulo01"/>
      <w:suff w:val="space"/>
      <w:lvlText w:val="%1."/>
      <w:lvlJc w:val="left"/>
      <w:pPr>
        <w:ind w:left="0" w:firstLine="0"/>
      </w:pPr>
      <w:rPr>
        <w:rFonts w:hint="default"/>
      </w:rPr>
    </w:lvl>
    <w:lvl w:ilvl="1">
      <w:start w:val="1"/>
      <w:numFmt w:val="decimal"/>
      <w:pStyle w:val="Ttulo02"/>
      <w:suff w:val="space"/>
      <w:lvlText w:val="%1.%2."/>
      <w:lvlJc w:val="left"/>
      <w:pPr>
        <w:ind w:left="0" w:firstLine="0"/>
      </w:pPr>
      <w:rPr>
        <w:rFonts w:hint="default"/>
      </w:rPr>
    </w:lvl>
    <w:lvl w:ilvl="2">
      <w:start w:val="1"/>
      <w:numFmt w:val="decimal"/>
      <w:pStyle w:val="Ttulo03"/>
      <w:suff w:val="space"/>
      <w:lvlText w:val="%1.%2.%3."/>
      <w:lvlJc w:val="left"/>
      <w:pPr>
        <w:ind w:left="0" w:firstLine="0"/>
      </w:pPr>
      <w:rPr>
        <w:rFonts w:hint="default"/>
      </w:rPr>
    </w:lvl>
    <w:lvl w:ilvl="3">
      <w:start w:val="1"/>
      <w:numFmt w:val="decimal"/>
      <w:suff w:val="space"/>
      <w:lvlText w:val="%1.%2.%3.%4."/>
      <w:lvlJc w:val="left"/>
      <w:pPr>
        <w:ind w:left="992"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8" w15:restartNumberingAfterBreak="0">
    <w:nsid w:val="51CF429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1D466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4E5274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EF22659"/>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32" w15:restartNumberingAfterBreak="0">
    <w:nsid w:val="5F447B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0642D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F55BAE"/>
    <w:multiLevelType w:val="multilevel"/>
    <w:tmpl w:val="561CDF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5" w15:restartNumberingAfterBreak="0">
    <w:nsid w:val="6B2C49A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D867DDB"/>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37" w15:restartNumberingAfterBreak="0">
    <w:nsid w:val="73DB79D3"/>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38" w15:restartNumberingAfterBreak="0">
    <w:nsid w:val="7555046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3A7598"/>
    <w:multiLevelType w:val="multilevel"/>
    <w:tmpl w:val="20A492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40" w15:restartNumberingAfterBreak="0">
    <w:nsid w:val="7BAC3F25"/>
    <w:multiLevelType w:val="hybridMultilevel"/>
    <w:tmpl w:val="7AD855DA"/>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1" w15:restartNumberingAfterBreak="0">
    <w:nsid w:val="7C03439A"/>
    <w:multiLevelType w:val="multilevel"/>
    <w:tmpl w:val="CF3EFA4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2" w15:restartNumberingAfterBreak="0">
    <w:nsid w:val="7C954122"/>
    <w:multiLevelType w:val="multilevel"/>
    <w:tmpl w:val="42C6058C"/>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43" w15:restartNumberingAfterBreak="0">
    <w:nsid w:val="7D5C0B92"/>
    <w:multiLevelType w:val="multilevel"/>
    <w:tmpl w:val="1096975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44" w15:restartNumberingAfterBreak="0">
    <w:nsid w:val="7EBB16FE"/>
    <w:multiLevelType w:val="hybridMultilevel"/>
    <w:tmpl w:val="86A881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38906610">
    <w:abstractNumId w:val="19"/>
  </w:num>
  <w:num w:numId="2" w16cid:durableId="355691144">
    <w:abstractNumId w:val="2"/>
  </w:num>
  <w:num w:numId="3" w16cid:durableId="1594239003">
    <w:abstractNumId w:val="30"/>
  </w:num>
  <w:num w:numId="4" w16cid:durableId="934051101">
    <w:abstractNumId w:val="35"/>
  </w:num>
  <w:num w:numId="5" w16cid:durableId="469787623">
    <w:abstractNumId w:val="42"/>
  </w:num>
  <w:num w:numId="6" w16cid:durableId="1238977376">
    <w:abstractNumId w:val="12"/>
  </w:num>
  <w:num w:numId="7" w16cid:durableId="468741938">
    <w:abstractNumId w:val="41"/>
  </w:num>
  <w:num w:numId="8" w16cid:durableId="1803813046">
    <w:abstractNumId w:val="4"/>
  </w:num>
  <w:num w:numId="9" w16cid:durableId="480655697">
    <w:abstractNumId w:val="16"/>
  </w:num>
  <w:num w:numId="10" w16cid:durableId="1022323643">
    <w:abstractNumId w:val="31"/>
  </w:num>
  <w:num w:numId="11" w16cid:durableId="203520356">
    <w:abstractNumId w:val="36"/>
  </w:num>
  <w:num w:numId="12" w16cid:durableId="426581080">
    <w:abstractNumId w:val="43"/>
  </w:num>
  <w:num w:numId="13" w16cid:durableId="1938713504">
    <w:abstractNumId w:val="24"/>
  </w:num>
  <w:num w:numId="14" w16cid:durableId="620696871">
    <w:abstractNumId w:val="20"/>
  </w:num>
  <w:num w:numId="15" w16cid:durableId="1912962908">
    <w:abstractNumId w:val="9"/>
  </w:num>
  <w:num w:numId="16" w16cid:durableId="479419616">
    <w:abstractNumId w:val="34"/>
  </w:num>
  <w:num w:numId="17" w16cid:durableId="1085760721">
    <w:abstractNumId w:val="13"/>
  </w:num>
  <w:num w:numId="18" w16cid:durableId="1645701622">
    <w:abstractNumId w:val="17"/>
  </w:num>
  <w:num w:numId="19" w16cid:durableId="253629230">
    <w:abstractNumId w:val="25"/>
  </w:num>
  <w:num w:numId="20" w16cid:durableId="77751430">
    <w:abstractNumId w:val="39"/>
  </w:num>
  <w:num w:numId="21" w16cid:durableId="481047011">
    <w:abstractNumId w:val="10"/>
  </w:num>
  <w:num w:numId="22" w16cid:durableId="418915418">
    <w:abstractNumId w:val="1"/>
  </w:num>
  <w:num w:numId="23" w16cid:durableId="1084061560">
    <w:abstractNumId w:val="18"/>
  </w:num>
  <w:num w:numId="24" w16cid:durableId="1887061074">
    <w:abstractNumId w:val="26"/>
  </w:num>
  <w:num w:numId="25" w16cid:durableId="487670038">
    <w:abstractNumId w:val="8"/>
  </w:num>
  <w:num w:numId="26" w16cid:durableId="372997710">
    <w:abstractNumId w:val="11"/>
  </w:num>
  <w:num w:numId="27" w16cid:durableId="990403710">
    <w:abstractNumId w:val="28"/>
  </w:num>
  <w:num w:numId="28" w16cid:durableId="1645968183">
    <w:abstractNumId w:val="27"/>
  </w:num>
  <w:num w:numId="29" w16cid:durableId="298807324">
    <w:abstractNumId w:val="6"/>
  </w:num>
  <w:num w:numId="30" w16cid:durableId="1890415641">
    <w:abstractNumId w:val="37"/>
  </w:num>
  <w:num w:numId="31" w16cid:durableId="1131053048">
    <w:abstractNumId w:val="21"/>
  </w:num>
  <w:num w:numId="32" w16cid:durableId="704990762">
    <w:abstractNumId w:val="44"/>
  </w:num>
  <w:num w:numId="33" w16cid:durableId="243688996">
    <w:abstractNumId w:val="5"/>
  </w:num>
  <w:num w:numId="34" w16cid:durableId="1259098200">
    <w:abstractNumId w:val="22"/>
  </w:num>
  <w:num w:numId="35" w16cid:durableId="1819805822">
    <w:abstractNumId w:val="15"/>
  </w:num>
  <w:num w:numId="36" w16cid:durableId="681593048">
    <w:abstractNumId w:val="33"/>
  </w:num>
  <w:num w:numId="37" w16cid:durableId="1972664700">
    <w:abstractNumId w:val="23"/>
  </w:num>
  <w:num w:numId="38" w16cid:durableId="510028059">
    <w:abstractNumId w:val="7"/>
  </w:num>
  <w:num w:numId="39" w16cid:durableId="1146125785">
    <w:abstractNumId w:val="38"/>
  </w:num>
  <w:num w:numId="40" w16cid:durableId="926158559">
    <w:abstractNumId w:val="14"/>
  </w:num>
  <w:num w:numId="41" w16cid:durableId="745420253">
    <w:abstractNumId w:val="0"/>
  </w:num>
  <w:num w:numId="42" w16cid:durableId="2018459890">
    <w:abstractNumId w:val="3"/>
  </w:num>
  <w:num w:numId="43" w16cid:durableId="1628657056">
    <w:abstractNumId w:val="32"/>
  </w:num>
  <w:num w:numId="44" w16cid:durableId="705639254">
    <w:abstractNumId w:val="29"/>
  </w:num>
  <w:num w:numId="45" w16cid:durableId="17391363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72"/>
    <w:rsid w:val="00013F44"/>
    <w:rsid w:val="000374D0"/>
    <w:rsid w:val="000517A6"/>
    <w:rsid w:val="00054272"/>
    <w:rsid w:val="00055527"/>
    <w:rsid w:val="00063931"/>
    <w:rsid w:val="000726BD"/>
    <w:rsid w:val="00085B58"/>
    <w:rsid w:val="00087E87"/>
    <w:rsid w:val="000A5A2A"/>
    <w:rsid w:val="000E20AE"/>
    <w:rsid w:val="000E44E2"/>
    <w:rsid w:val="00135512"/>
    <w:rsid w:val="001428BF"/>
    <w:rsid w:val="0017013B"/>
    <w:rsid w:val="00177C5A"/>
    <w:rsid w:val="001C4E2D"/>
    <w:rsid w:val="00216423"/>
    <w:rsid w:val="0022338B"/>
    <w:rsid w:val="00235633"/>
    <w:rsid w:val="0023653E"/>
    <w:rsid w:val="00252760"/>
    <w:rsid w:val="00282CCF"/>
    <w:rsid w:val="0029348B"/>
    <w:rsid w:val="002C70A8"/>
    <w:rsid w:val="002D1176"/>
    <w:rsid w:val="002D2215"/>
    <w:rsid w:val="002E4A04"/>
    <w:rsid w:val="0030131D"/>
    <w:rsid w:val="003231DA"/>
    <w:rsid w:val="0033146C"/>
    <w:rsid w:val="0035643C"/>
    <w:rsid w:val="003A5FFF"/>
    <w:rsid w:val="003E6AB2"/>
    <w:rsid w:val="003F0F8A"/>
    <w:rsid w:val="003F1266"/>
    <w:rsid w:val="0040416A"/>
    <w:rsid w:val="00416944"/>
    <w:rsid w:val="00422B9F"/>
    <w:rsid w:val="00426B6E"/>
    <w:rsid w:val="00430960"/>
    <w:rsid w:val="0043702D"/>
    <w:rsid w:val="004A2513"/>
    <w:rsid w:val="004D492D"/>
    <w:rsid w:val="00534E2B"/>
    <w:rsid w:val="0056056C"/>
    <w:rsid w:val="0057046C"/>
    <w:rsid w:val="005777DE"/>
    <w:rsid w:val="005D4738"/>
    <w:rsid w:val="005D5C72"/>
    <w:rsid w:val="005D64A7"/>
    <w:rsid w:val="005E0408"/>
    <w:rsid w:val="0060133F"/>
    <w:rsid w:val="0064632F"/>
    <w:rsid w:val="006511B6"/>
    <w:rsid w:val="006605C5"/>
    <w:rsid w:val="00677B2B"/>
    <w:rsid w:val="00681A30"/>
    <w:rsid w:val="006A6D7A"/>
    <w:rsid w:val="006B2AB8"/>
    <w:rsid w:val="006E5604"/>
    <w:rsid w:val="00712BD1"/>
    <w:rsid w:val="007217D2"/>
    <w:rsid w:val="0073626B"/>
    <w:rsid w:val="00762A40"/>
    <w:rsid w:val="007631C3"/>
    <w:rsid w:val="007708AA"/>
    <w:rsid w:val="007A1FE0"/>
    <w:rsid w:val="007A3912"/>
    <w:rsid w:val="007A5084"/>
    <w:rsid w:val="007C5190"/>
    <w:rsid w:val="007D3261"/>
    <w:rsid w:val="007E58F1"/>
    <w:rsid w:val="00811767"/>
    <w:rsid w:val="008306B1"/>
    <w:rsid w:val="00855383"/>
    <w:rsid w:val="00886822"/>
    <w:rsid w:val="008B4953"/>
    <w:rsid w:val="00900058"/>
    <w:rsid w:val="00903328"/>
    <w:rsid w:val="00930F7D"/>
    <w:rsid w:val="00933513"/>
    <w:rsid w:val="00935CAC"/>
    <w:rsid w:val="0097007A"/>
    <w:rsid w:val="009706D5"/>
    <w:rsid w:val="009D1122"/>
    <w:rsid w:val="009F38F6"/>
    <w:rsid w:val="009F49CE"/>
    <w:rsid w:val="00A335CE"/>
    <w:rsid w:val="00A571AD"/>
    <w:rsid w:val="00A61549"/>
    <w:rsid w:val="00A70862"/>
    <w:rsid w:val="00A87F49"/>
    <w:rsid w:val="00AC2897"/>
    <w:rsid w:val="00AD0D0C"/>
    <w:rsid w:val="00AE042A"/>
    <w:rsid w:val="00AF71D1"/>
    <w:rsid w:val="00B10A27"/>
    <w:rsid w:val="00B51799"/>
    <w:rsid w:val="00B64505"/>
    <w:rsid w:val="00B73008"/>
    <w:rsid w:val="00B9692A"/>
    <w:rsid w:val="00B978A6"/>
    <w:rsid w:val="00BB3667"/>
    <w:rsid w:val="00BB3CC5"/>
    <w:rsid w:val="00BC76A9"/>
    <w:rsid w:val="00BD5DE9"/>
    <w:rsid w:val="00BF67C1"/>
    <w:rsid w:val="00C17C76"/>
    <w:rsid w:val="00C32625"/>
    <w:rsid w:val="00C4389B"/>
    <w:rsid w:val="00C6263B"/>
    <w:rsid w:val="00C73204"/>
    <w:rsid w:val="00C73231"/>
    <w:rsid w:val="00CB369D"/>
    <w:rsid w:val="00CC06D6"/>
    <w:rsid w:val="00CC081D"/>
    <w:rsid w:val="00CC70F9"/>
    <w:rsid w:val="00D23594"/>
    <w:rsid w:val="00D41595"/>
    <w:rsid w:val="00D53096"/>
    <w:rsid w:val="00D63FBC"/>
    <w:rsid w:val="00D835D5"/>
    <w:rsid w:val="00D968E0"/>
    <w:rsid w:val="00DA184A"/>
    <w:rsid w:val="00DB1473"/>
    <w:rsid w:val="00E506F7"/>
    <w:rsid w:val="00E54961"/>
    <w:rsid w:val="00E72AB9"/>
    <w:rsid w:val="00E874C1"/>
    <w:rsid w:val="00EC6824"/>
    <w:rsid w:val="00EC7709"/>
    <w:rsid w:val="00ED4409"/>
    <w:rsid w:val="00EF50E0"/>
    <w:rsid w:val="00F331E5"/>
    <w:rsid w:val="00F7073F"/>
    <w:rsid w:val="00F815C7"/>
    <w:rsid w:val="00F9549B"/>
    <w:rsid w:val="00FA01E1"/>
    <w:rsid w:val="00FB04A4"/>
    <w:rsid w:val="00FB36F7"/>
    <w:rsid w:val="00FB4EE4"/>
    <w:rsid w:val="00FC1DFE"/>
    <w:rsid w:val="00FF27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261A3"/>
  <w15:docId w15:val="{59CA943E-9EEE-4026-A8C5-98B94286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uerpo"/>
    <w:qFormat/>
    <w:rsid w:val="009F49CE"/>
    <w:pPr>
      <w:spacing w:after="120" w:line="360" w:lineRule="auto"/>
      <w:ind w:firstLine="284"/>
      <w:jc w:val="both"/>
    </w:pPr>
    <w:rPr>
      <w:sz w:val="24"/>
      <w:szCs w:val="24"/>
    </w:rPr>
  </w:style>
  <w:style w:type="paragraph" w:styleId="Ttulo1">
    <w:name w:val="heading 1"/>
    <w:basedOn w:val="Normal"/>
    <w:next w:val="Normal"/>
    <w:link w:val="Ttulo1Car"/>
    <w:qFormat/>
    <w:rsid w:val="009D1122"/>
    <w:pPr>
      <w:keepNext/>
      <w:spacing w:before="120" w:line="240" w:lineRule="auto"/>
      <w:ind w:firstLine="0"/>
      <w:outlineLvl w:val="0"/>
    </w:pPr>
    <w:rPr>
      <w:rFonts w:ascii="Arial" w:hAnsi="Arial" w:cs="Arial"/>
      <w:b/>
      <w:bCs/>
      <w:kern w:val="32"/>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517A6"/>
    <w:pPr>
      <w:tabs>
        <w:tab w:val="center" w:pos="4252"/>
        <w:tab w:val="right" w:pos="8504"/>
      </w:tabs>
      <w:spacing w:after="0" w:line="240" w:lineRule="auto"/>
      <w:ind w:firstLine="0"/>
    </w:pPr>
    <w:rPr>
      <w:sz w:val="20"/>
      <w:szCs w:val="20"/>
    </w:rPr>
  </w:style>
  <w:style w:type="character" w:styleId="Nmerodepgina">
    <w:name w:val="page number"/>
    <w:basedOn w:val="Fuentedeprrafopredeter"/>
    <w:semiHidden/>
    <w:rsid w:val="007631C3"/>
  </w:style>
  <w:style w:type="paragraph" w:styleId="Encabezado">
    <w:name w:val="header"/>
    <w:basedOn w:val="Normal"/>
    <w:rsid w:val="000517A6"/>
    <w:pPr>
      <w:pBdr>
        <w:bottom w:val="single" w:sz="4" w:space="1" w:color="auto"/>
      </w:pBdr>
      <w:tabs>
        <w:tab w:val="center" w:pos="4252"/>
        <w:tab w:val="right" w:pos="8504"/>
      </w:tabs>
      <w:spacing w:after="0" w:line="240" w:lineRule="auto"/>
      <w:ind w:firstLine="0"/>
    </w:pPr>
    <w:rPr>
      <w:sz w:val="20"/>
      <w:szCs w:val="20"/>
    </w:rPr>
  </w:style>
  <w:style w:type="paragraph" w:customStyle="1" w:styleId="Ttulo01">
    <w:name w:val="Título01"/>
    <w:basedOn w:val="Ttulo1"/>
    <w:next w:val="Normal"/>
    <w:rsid w:val="00252760"/>
    <w:pPr>
      <w:numPr>
        <w:numId w:val="28"/>
      </w:numPr>
    </w:pPr>
  </w:style>
  <w:style w:type="paragraph" w:customStyle="1" w:styleId="Ttulo02">
    <w:name w:val="Título02"/>
    <w:basedOn w:val="Ttulo01"/>
    <w:next w:val="Normal"/>
    <w:rsid w:val="00252760"/>
    <w:pPr>
      <w:numPr>
        <w:ilvl w:val="1"/>
      </w:numPr>
      <w:outlineLvl w:val="1"/>
    </w:pPr>
    <w:rPr>
      <w:sz w:val="36"/>
    </w:rPr>
  </w:style>
  <w:style w:type="paragraph" w:customStyle="1" w:styleId="Ttulo03">
    <w:name w:val="Título03"/>
    <w:basedOn w:val="Ttulo02"/>
    <w:next w:val="Normal"/>
    <w:rsid w:val="00252760"/>
    <w:pPr>
      <w:numPr>
        <w:ilvl w:val="2"/>
      </w:numPr>
    </w:pPr>
    <w:rPr>
      <w:sz w:val="32"/>
    </w:rPr>
  </w:style>
  <w:style w:type="paragraph" w:customStyle="1" w:styleId="Ttulo04">
    <w:name w:val="Título04"/>
    <w:basedOn w:val="Ttulo03"/>
    <w:next w:val="Normal"/>
    <w:rsid w:val="0043702D"/>
    <w:pPr>
      <w:numPr>
        <w:ilvl w:val="0"/>
        <w:numId w:val="0"/>
      </w:numPr>
    </w:pPr>
    <w:rPr>
      <w:sz w:val="28"/>
    </w:rPr>
  </w:style>
  <w:style w:type="paragraph" w:customStyle="1" w:styleId="Ttulo05">
    <w:name w:val="Título05"/>
    <w:basedOn w:val="Ttulo04"/>
    <w:next w:val="Normal"/>
    <w:rsid w:val="006511B6"/>
    <w:pPr>
      <w:numPr>
        <w:ilvl w:val="4"/>
      </w:numPr>
    </w:pPr>
    <w:rPr>
      <w:sz w:val="24"/>
    </w:rPr>
  </w:style>
  <w:style w:type="paragraph" w:styleId="Bibliografa">
    <w:name w:val="Bibliography"/>
    <w:basedOn w:val="Normal"/>
    <w:rsid w:val="00AE042A"/>
    <w:pPr>
      <w:autoSpaceDE w:val="0"/>
      <w:spacing w:after="0" w:line="240" w:lineRule="auto"/>
      <w:ind w:left="1134" w:hanging="567"/>
    </w:pPr>
    <w:rPr>
      <w:rFonts w:cs="TimesNewRoman"/>
    </w:rPr>
  </w:style>
  <w:style w:type="paragraph" w:styleId="TtuloTDC">
    <w:name w:val="TOC Heading"/>
    <w:basedOn w:val="Ttulo1"/>
    <w:next w:val="Normal"/>
    <w:uiPriority w:val="39"/>
    <w:unhideWhenUsed/>
    <w:qFormat/>
    <w:rsid w:val="00C17C76"/>
    <w:pPr>
      <w:keepLines/>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unhideWhenUsed/>
    <w:rsid w:val="00C17C76"/>
    <w:pPr>
      <w:spacing w:after="100"/>
    </w:pPr>
  </w:style>
  <w:style w:type="paragraph" w:styleId="TDC2">
    <w:name w:val="toc 2"/>
    <w:basedOn w:val="Normal"/>
    <w:next w:val="Normal"/>
    <w:autoRedefine/>
    <w:uiPriority w:val="39"/>
    <w:unhideWhenUsed/>
    <w:rsid w:val="00C17C76"/>
    <w:pPr>
      <w:spacing w:after="100"/>
      <w:ind w:left="240"/>
    </w:pPr>
  </w:style>
  <w:style w:type="character" w:styleId="Hipervnculo">
    <w:name w:val="Hyperlink"/>
    <w:basedOn w:val="Fuentedeprrafopredeter"/>
    <w:uiPriority w:val="99"/>
    <w:unhideWhenUsed/>
    <w:rsid w:val="00C17C76"/>
    <w:rPr>
      <w:color w:val="0000FF" w:themeColor="hyperlink"/>
      <w:u w:val="single"/>
    </w:rPr>
  </w:style>
  <w:style w:type="character" w:customStyle="1" w:styleId="Ttulo1Car">
    <w:name w:val="Título 1 Car"/>
    <w:basedOn w:val="Fuentedeprrafopredeter"/>
    <w:link w:val="Ttulo1"/>
    <w:rsid w:val="00C17C76"/>
    <w:rPr>
      <w:rFonts w:ascii="Arial" w:hAnsi="Arial" w:cs="Arial"/>
      <w:b/>
      <w:bCs/>
      <w:kern w:val="32"/>
      <w:sz w:val="40"/>
      <w:szCs w:val="40"/>
    </w:rPr>
  </w:style>
  <w:style w:type="paragraph" w:styleId="Prrafodelista">
    <w:name w:val="List Paragraph"/>
    <w:basedOn w:val="Normal"/>
    <w:uiPriority w:val="34"/>
    <w:qFormat/>
    <w:rsid w:val="00736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5.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n\Downloads\PMO1314_PlantillaProyecto%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A717FA95F27ED4FA33F3B3E9E8EDAB6" ma:contentTypeVersion="8" ma:contentTypeDescription="Crear nuevo documento." ma:contentTypeScope="" ma:versionID="2bbd6c7e9689ed03b642694ee779a543">
  <xsd:schema xmlns:xsd="http://www.w3.org/2001/XMLSchema" xmlns:xs="http://www.w3.org/2001/XMLSchema" xmlns:p="http://schemas.microsoft.com/office/2006/metadata/properties" xmlns:ns2="89883ebf-1644-4bbf-a337-18278a988ce7" xmlns:ns3="c0806e07-090a-46a2-add8-2975b81b6f3a" targetNamespace="http://schemas.microsoft.com/office/2006/metadata/properties" ma:root="true" ma:fieldsID="8a1abb0cfd6abadfb2648c685249b723" ns2:_="" ns3:_="">
    <xsd:import namespace="89883ebf-1644-4bbf-a337-18278a988ce7"/>
    <xsd:import namespace="c0806e07-090a-46a2-add8-2975b81b6f3a"/>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883ebf-1644-4bbf-a337-18278a988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806e07-090a-46a2-add8-2975b81b6f3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A9200D-4E8E-4715-B12D-3D7003C8F927}">
  <ds:schemaRefs>
    <ds:schemaRef ds:uri="http://schemas.openxmlformats.org/officeDocument/2006/bibliography"/>
  </ds:schemaRefs>
</ds:datastoreItem>
</file>

<file path=customXml/itemProps2.xml><?xml version="1.0" encoding="utf-8"?>
<ds:datastoreItem xmlns:ds="http://schemas.openxmlformats.org/officeDocument/2006/customXml" ds:itemID="{0E79175E-AEA2-437B-9211-5C39C1A6B0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6E7276-2FD6-46DE-AB4E-54EB0C163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883ebf-1644-4bbf-a337-18278a988ce7"/>
    <ds:schemaRef ds:uri="c0806e07-090a-46a2-add8-2975b81b6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B6588E-2A92-46F0-8B0C-B7CCC69838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PMO1314_PlantillaProyecto (1).dot</Template>
  <TotalTime>1030</TotalTime>
  <Pages>30</Pages>
  <Words>3294</Words>
  <Characters>18780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Dark</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 Fornes Giner</dc:creator>
  <cp:lastModifiedBy>Alejandro Martínez</cp:lastModifiedBy>
  <cp:revision>18</cp:revision>
  <dcterms:created xsi:type="dcterms:W3CDTF">2023-03-19T18:07:00Z</dcterms:created>
  <dcterms:modified xsi:type="dcterms:W3CDTF">2023-05-04T22:53:00Z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0x0101002A717FA95F27ED4FA33F3B3E9E8EDAB6</vt:lpwstr>
  </property>
</Properties>
</file>